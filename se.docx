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E1" w:rsidRPr="00C157E1" w:rsidRDefault="00C157E1" w:rsidP="00C157E1">
      <w:pPr>
        <w:rPr>
          <w:rFonts w:ascii="TH SarabunPSK" w:hAnsi="TH SarabunPSK" w:cs="TH SarabunPSK"/>
        </w:rPr>
      </w:pPr>
    </w:p>
    <w:p w:rsidR="00C157E1" w:rsidRPr="00C157E1" w:rsidRDefault="00C157E1" w:rsidP="00C157E1">
      <w:pPr>
        <w:rPr>
          <w:rFonts w:ascii="TH SarabunPSK" w:hAnsi="TH SarabunPSK" w:cs="TH SarabunPSK"/>
        </w:rPr>
      </w:pPr>
    </w:p>
    <w:p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F8A3E7CAFFE8497F9C05241E52B81FC8"/>
        </w:placeholder>
      </w:sdtPr>
      <w:sdtContent>
        <w:p w:rsidR="00C157E1" w:rsidRPr="00086F1C" w:rsidRDefault="00713E19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ระบบยืม</w:t>
          </w:r>
          <w:r>
            <w:rPr>
              <w:rFonts w:ascii="TH SarabunPSK" w:hAnsi="TH SarabunPSK" w:cs="TH SarabunPSK"/>
              <w:sz w:val="56"/>
              <w:szCs w:val="56"/>
            </w:rPr>
            <w:t>-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คืนอุปกรณ์</w:t>
          </w:r>
          <w:r w:rsidR="008267F8">
            <w:rPr>
              <w:rFonts w:ascii="TH SarabunPSK" w:hAnsi="TH SarabunPSK" w:cs="TH SarabunPSK" w:hint="cs"/>
              <w:sz w:val="56"/>
              <w:szCs w:val="56"/>
              <w:cs/>
            </w:rPr>
            <w:t>ของ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ภาควิชาวิศวกรรมคอมพิวเตอร์</w:t>
          </w:r>
        </w:p>
      </w:sdtContent>
    </w:sdt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34CDC" wp14:editId="00285291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B0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0149E90CACA2472AAFF93BD7732F58A3"/>
          </w:placeholder>
        </w:sdtPr>
        <w:sdtContent>
          <w:r w:rsidR="00A74566">
            <w:rPr>
              <w:rFonts w:ascii="TH SarabunPSK" w:hAnsi="TH SarabunPSK" w:cs="TH SarabunPSK"/>
              <w:sz w:val="56"/>
              <w:szCs w:val="56"/>
            </w:rPr>
            <w:t>1</w:t>
          </w:r>
        </w:sdtContent>
      </w:sdt>
    </w:p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5EDF0F6D1C314ABABC7F37CE0F34CA5B"/>
          </w:placeholder>
        </w:sdtPr>
        <w:sdtContent>
          <w:r w:rsidR="00A74566">
            <w:rPr>
              <w:rFonts w:ascii="TH SarabunPSK" w:hAnsi="TH SarabunPSK" w:cs="TH SarabunPSK"/>
              <w:sz w:val="56"/>
              <w:szCs w:val="56"/>
            </w:rPr>
            <w:t>10/02/2563</w:t>
          </w:r>
        </w:sdtContent>
      </w:sdt>
    </w:p>
    <w:p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:rsidR="00A74566" w:rsidRDefault="00A74566" w:rsidP="00A74566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 w:hint="cs"/>
          <w:sz w:val="56"/>
          <w:szCs w:val="56"/>
          <w:cs/>
        </w:rPr>
        <w:t xml:space="preserve">กลุ่มที่ </w:t>
      </w:r>
      <w:r>
        <w:rPr>
          <w:rFonts w:ascii="TH SarabunPSK" w:hAnsi="TH SarabunPSK" w:cs="TH SarabunPSK"/>
          <w:sz w:val="56"/>
          <w:szCs w:val="56"/>
        </w:rPr>
        <w:t>14</w:t>
      </w:r>
    </w:p>
    <w:p w:rsidR="00A74566" w:rsidRDefault="00A74566" w:rsidP="00A74566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 w:hint="cs"/>
          <w:sz w:val="56"/>
          <w:szCs w:val="56"/>
          <w:cs/>
        </w:rPr>
        <w:t>นายก</w:t>
      </w:r>
      <w:proofErr w:type="spellStart"/>
      <w:r>
        <w:rPr>
          <w:rFonts w:ascii="TH SarabunPSK" w:hAnsi="TH SarabunPSK" w:cs="TH SarabunPSK" w:hint="cs"/>
          <w:sz w:val="56"/>
          <w:szCs w:val="56"/>
          <w:cs/>
        </w:rPr>
        <w:t>ฤตณัฐ</w:t>
      </w:r>
      <w:proofErr w:type="spellEnd"/>
      <w:r>
        <w:rPr>
          <w:rFonts w:ascii="TH SarabunPSK" w:hAnsi="TH SarabunPSK" w:cs="TH SarabunPSK" w:hint="cs"/>
          <w:sz w:val="56"/>
          <w:szCs w:val="56"/>
          <w:cs/>
        </w:rPr>
        <w:t xml:space="preserve"> อารีชม</w:t>
      </w:r>
      <w:r>
        <w:rPr>
          <w:rFonts w:ascii="TH SarabunPSK" w:hAnsi="TH SarabunPSK" w:cs="TH SarabunPSK"/>
          <w:sz w:val="56"/>
          <w:szCs w:val="56"/>
        </w:rPr>
        <w:t xml:space="preserve"> 6020550451</w:t>
      </w:r>
    </w:p>
    <w:p w:rsidR="00A74566" w:rsidRDefault="00A74566" w:rsidP="00A74566">
      <w:pPr>
        <w:jc w:val="right"/>
        <w:rPr>
          <w:rFonts w:ascii="TH SarabunPSK" w:hAnsi="TH SarabunPSK" w:cs="TH SarabunPSK" w:hint="cs"/>
          <w:sz w:val="56"/>
          <w:szCs w:val="56"/>
        </w:rPr>
      </w:pPr>
      <w:r>
        <w:rPr>
          <w:rFonts w:ascii="TH SarabunPSK" w:hAnsi="TH SarabunPSK" w:cs="TH SarabunPSK" w:hint="cs"/>
          <w:sz w:val="56"/>
          <w:szCs w:val="56"/>
          <w:cs/>
        </w:rPr>
        <w:t>นายธีรนันท์ มีชูสาร</w:t>
      </w:r>
      <w:r>
        <w:rPr>
          <w:rFonts w:ascii="TH SarabunPSK" w:hAnsi="TH SarabunPSK" w:cs="TH SarabunPSK"/>
          <w:sz w:val="56"/>
          <w:szCs w:val="56"/>
        </w:rPr>
        <w:t xml:space="preserve"> 6020550567</w:t>
      </w:r>
    </w:p>
    <w:p w:rsidR="00A74566" w:rsidRDefault="00A74566" w:rsidP="00A74566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 w:hint="cs"/>
          <w:sz w:val="56"/>
          <w:szCs w:val="56"/>
          <w:cs/>
        </w:rPr>
        <w:t>นายพี</w:t>
      </w:r>
      <w:proofErr w:type="spellStart"/>
      <w:r>
        <w:rPr>
          <w:rFonts w:ascii="TH SarabunPSK" w:hAnsi="TH SarabunPSK" w:cs="TH SarabunPSK" w:hint="cs"/>
          <w:sz w:val="56"/>
          <w:szCs w:val="56"/>
          <w:cs/>
        </w:rPr>
        <w:t>รวิชญ์</w:t>
      </w:r>
      <w:proofErr w:type="spellEnd"/>
      <w:r>
        <w:rPr>
          <w:rFonts w:ascii="TH SarabunPSK" w:hAnsi="TH SarabunPSK" w:cs="TH SarabunPSK" w:hint="cs"/>
          <w:sz w:val="56"/>
          <w:szCs w:val="56"/>
          <w:cs/>
        </w:rPr>
        <w:t xml:space="preserve"> โพธิ์ทองศรีสิทธิ์</w:t>
      </w:r>
      <w:r>
        <w:rPr>
          <w:rFonts w:ascii="TH SarabunPSK" w:hAnsi="TH SarabunPSK" w:cs="TH SarabunPSK"/>
          <w:sz w:val="56"/>
          <w:szCs w:val="56"/>
        </w:rPr>
        <w:t xml:space="preserve"> 6020550605</w:t>
      </w:r>
    </w:p>
    <w:p w:rsidR="00A74566" w:rsidRDefault="00A74566" w:rsidP="00A74566">
      <w:pPr>
        <w:jc w:val="right"/>
        <w:rPr>
          <w:rFonts w:ascii="TH SarabunPSK" w:hAnsi="TH SarabunPSK" w:cs="TH SarabunPSK"/>
          <w:sz w:val="56"/>
          <w:szCs w:val="56"/>
        </w:rPr>
        <w:sectPr w:rsidR="00A7456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sz w:val="56"/>
          <w:szCs w:val="56"/>
          <w:cs/>
        </w:rPr>
        <w:t xml:space="preserve">นายรัฐวุฒิ สันทัดสิน </w:t>
      </w:r>
      <w:r>
        <w:rPr>
          <w:rFonts w:ascii="TH SarabunPSK" w:hAnsi="TH SarabunPSK" w:cs="TH SarabunPSK"/>
          <w:sz w:val="56"/>
          <w:szCs w:val="56"/>
        </w:rPr>
        <w:t xml:space="preserve"> 6020551989</w:t>
      </w:r>
    </w:p>
    <w:p w:rsidR="00C157E1" w:rsidRDefault="00FC1070" w:rsidP="0007674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:rsidR="00F72DC6" w:rsidRDefault="003A2E6C" w:rsidP="00E52CA7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เรื่อง</w:t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E52CA7">
        <w:rPr>
          <w:rFonts w:ascii="TH SarabunPSK" w:hAnsi="TH SarabunPSK" w:cs="TH SarabunPSK"/>
          <w:b/>
          <w:bCs/>
          <w:sz w:val="40"/>
          <w:szCs w:val="40"/>
          <w:cs/>
        </w:rPr>
        <w:t>หน้า</w:t>
      </w:r>
    </w:p>
    <w:p w:rsidR="00E52CA7" w:rsidRPr="00E52CA7" w:rsidRDefault="00E52CA7" w:rsidP="00E52CA7">
      <w:pPr>
        <w:jc w:val="thaiDistribute"/>
        <w:rPr>
          <w:rFonts w:ascii="TH SarabunPSK" w:hAnsi="TH SarabunPSK" w:cs="TH SarabunPSK"/>
          <w:sz w:val="40"/>
          <w:szCs w:val="40"/>
        </w:rPr>
      </w:pPr>
      <w:r w:rsidRPr="00E52CA7">
        <w:rPr>
          <w:rFonts w:ascii="TH SarabunPSK" w:hAnsi="TH SarabunPSK" w:cs="TH SarabunPSK"/>
          <w:sz w:val="40"/>
          <w:szCs w:val="40"/>
        </w:rPr>
        <w:t>Revision History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>3</w:t>
      </w:r>
    </w:p>
    <w:p w:rsidR="00F72DC6" w:rsidRPr="00E52CA7" w:rsidRDefault="00E52CA7" w:rsidP="00E52CA7">
      <w:pPr>
        <w:jc w:val="left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E52CA7">
        <w:rPr>
          <w:rFonts w:ascii="TH SarabunPSK" w:hAnsi="TH SarabunPSK" w:cs="TH SarabunPSK" w:hint="cs"/>
          <w:sz w:val="40"/>
          <w:szCs w:val="40"/>
          <w:cs/>
        </w:rPr>
        <w:t>บทนำ</w:t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="003A2E6C">
        <w:rPr>
          <w:rFonts w:ascii="TH SarabunPSK" w:hAnsi="TH SarabunPSK" w:cs="TH SarabunPSK"/>
          <w:b/>
          <w:bCs/>
          <w:sz w:val="40"/>
          <w:szCs w:val="40"/>
        </w:rPr>
        <w:tab/>
      </w:r>
      <w:r w:rsidRPr="00E52CA7">
        <w:rPr>
          <w:rFonts w:ascii="TH SarabunPSK" w:hAnsi="TH SarabunPSK" w:cs="TH SarabunPSK"/>
          <w:sz w:val="40"/>
          <w:szCs w:val="40"/>
        </w:rPr>
        <w:t>3</w:t>
      </w:r>
    </w:p>
    <w:p w:rsidR="00F72DC6" w:rsidRDefault="00E52CA7" w:rsidP="00E52CA7">
      <w:pPr>
        <w:jc w:val="left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2. </w:t>
      </w:r>
      <w:r w:rsidRPr="00E52CA7">
        <w:rPr>
          <w:rFonts w:ascii="TH SarabunPSK" w:hAnsi="TH SarabunPSK" w:cs="TH SarabunPSK"/>
          <w:sz w:val="40"/>
          <w:szCs w:val="40"/>
          <w:cs/>
        </w:rPr>
        <w:t>ความต้องการของผู้ใช้ (</w:t>
      </w:r>
      <w:r w:rsidRPr="00E52CA7">
        <w:rPr>
          <w:rFonts w:ascii="TH SarabunPSK" w:hAnsi="TH SarabunPSK" w:cs="TH SarabunPSK"/>
          <w:sz w:val="40"/>
          <w:szCs w:val="40"/>
        </w:rPr>
        <w:t>User Requirements)</w:t>
      </w:r>
      <w:r w:rsidR="003A2E6C">
        <w:rPr>
          <w:rFonts w:ascii="TH SarabunPSK" w:hAnsi="TH SarabunPSK" w:cs="TH SarabunPSK"/>
          <w:sz w:val="40"/>
          <w:szCs w:val="40"/>
        </w:rPr>
        <w:tab/>
      </w:r>
      <w:r w:rsidR="003A2E6C">
        <w:rPr>
          <w:rFonts w:ascii="TH SarabunPSK" w:hAnsi="TH SarabunPSK" w:cs="TH SarabunPSK"/>
          <w:sz w:val="40"/>
          <w:szCs w:val="40"/>
        </w:rPr>
        <w:tab/>
      </w:r>
      <w:r w:rsidR="003A2E6C">
        <w:rPr>
          <w:rFonts w:ascii="TH SarabunPSK" w:hAnsi="TH SarabunPSK" w:cs="TH SarabunPSK"/>
          <w:sz w:val="40"/>
          <w:szCs w:val="40"/>
        </w:rPr>
        <w:tab/>
      </w:r>
      <w:r w:rsidR="003A2E6C">
        <w:rPr>
          <w:rFonts w:ascii="TH SarabunPSK" w:hAnsi="TH SarabunPSK" w:cs="TH SarabunPSK"/>
          <w:sz w:val="40"/>
          <w:szCs w:val="40"/>
        </w:rPr>
        <w:tab/>
      </w:r>
      <w:r w:rsidR="00382B3D">
        <w:rPr>
          <w:rFonts w:ascii="TH SarabunPSK" w:hAnsi="TH SarabunPSK" w:cs="TH SarabunPSK"/>
          <w:sz w:val="40"/>
          <w:szCs w:val="40"/>
        </w:rPr>
        <w:t>4</w:t>
      </w:r>
    </w:p>
    <w:p w:rsidR="00E52CA7" w:rsidRDefault="00E52CA7" w:rsidP="00E52CA7">
      <w:pPr>
        <w:ind w:left="1152" w:hanging="360"/>
      </w:pPr>
      <w:r>
        <w:t xml:space="preserve">2.1 </w:t>
      </w:r>
      <w:r>
        <w:rPr>
          <w:rFonts w:hint="cs"/>
          <w:cs/>
        </w:rPr>
        <w:t>ส่วนต่อประสานของซอฟต์แวร์</w:t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  <w:t>4</w:t>
      </w:r>
    </w:p>
    <w:p w:rsidR="00E52CA7" w:rsidRDefault="00E52CA7" w:rsidP="00E52CA7">
      <w:pPr>
        <w:ind w:left="1152" w:hanging="360"/>
      </w:pPr>
      <w:r>
        <w:t xml:space="preserve">2.2 </w:t>
      </w:r>
      <w:r>
        <w:rPr>
          <w:rFonts w:hint="cs"/>
          <w:cs/>
        </w:rPr>
        <w:t>ส่วนต่อประสานกับผู้ใช้</w:t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  <w:t>4</w:t>
      </w:r>
    </w:p>
    <w:p w:rsidR="00E52CA7" w:rsidRPr="00E52CA7" w:rsidRDefault="00E52CA7" w:rsidP="00E52CA7">
      <w:pPr>
        <w:ind w:left="1152" w:hanging="360"/>
      </w:pPr>
      <w:r>
        <w:t xml:space="preserve">2.3 </w:t>
      </w:r>
      <w:r w:rsidRPr="00E52CA7">
        <w:rPr>
          <w:cs/>
        </w:rPr>
        <w:t>คุณลักษณะของผู้ใช้</w:t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  <w:t>4-5</w:t>
      </w:r>
    </w:p>
    <w:p w:rsidR="00E52CA7" w:rsidRPr="00E52CA7" w:rsidRDefault="00E52CA7" w:rsidP="00E52CA7">
      <w:pPr>
        <w:ind w:left="1152" w:hanging="360"/>
      </w:pPr>
      <w:r>
        <w:t xml:space="preserve">2.4 </w:t>
      </w:r>
      <w:r w:rsidRPr="00E52CA7">
        <w:rPr>
          <w:cs/>
        </w:rPr>
        <w:t>คุณสมบัติของระบบ</w:t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</w:r>
      <w:r w:rsidR="00382B3D">
        <w:tab/>
        <w:t>5</w:t>
      </w:r>
    </w:p>
    <w:p w:rsidR="00E52CA7" w:rsidRPr="00E52CA7" w:rsidRDefault="00E52CA7" w:rsidP="00E52CA7">
      <w:pPr>
        <w:ind w:left="1152" w:hanging="360"/>
        <w:rPr>
          <w:rFonts w:cstheme="minorHAnsi"/>
        </w:rPr>
      </w:pPr>
      <w:r>
        <w:t xml:space="preserve">2.5 </w:t>
      </w:r>
      <w:r w:rsidRPr="00E52CA7">
        <w:rPr>
          <w:cs/>
        </w:rPr>
        <w:t>สมมติฐานและข้อจำกัดในการพัฒนา</w:t>
      </w:r>
      <w:r w:rsidR="00382B3D">
        <w:rPr>
          <w:rFonts w:cstheme="minorHAnsi"/>
        </w:rPr>
        <w:tab/>
      </w:r>
      <w:r w:rsidR="00382B3D">
        <w:rPr>
          <w:rFonts w:cstheme="minorHAnsi"/>
        </w:rPr>
        <w:tab/>
      </w:r>
      <w:r w:rsidR="00382B3D">
        <w:rPr>
          <w:rFonts w:cstheme="minorHAnsi"/>
        </w:rPr>
        <w:tab/>
      </w:r>
      <w:r w:rsidR="00382B3D">
        <w:rPr>
          <w:rFonts w:cstheme="minorHAnsi"/>
        </w:rPr>
        <w:tab/>
      </w:r>
      <w:r w:rsidR="00382B3D">
        <w:rPr>
          <w:rFonts w:cstheme="minorHAnsi"/>
        </w:rPr>
        <w:tab/>
      </w:r>
      <w:r w:rsidR="00382B3D">
        <w:rPr>
          <w:rFonts w:cstheme="minorHAnsi"/>
        </w:rPr>
        <w:tab/>
        <w:t>6</w:t>
      </w:r>
    </w:p>
    <w:p w:rsidR="00E52CA7" w:rsidRPr="00E52CA7" w:rsidRDefault="00E52CA7" w:rsidP="00E52CA7">
      <w:pPr>
        <w:rPr>
          <w:sz w:val="40"/>
          <w:szCs w:val="40"/>
        </w:rPr>
      </w:pPr>
      <w:r>
        <w:rPr>
          <w:rFonts w:cs="TH SarabunPSK"/>
          <w:sz w:val="40"/>
          <w:szCs w:val="40"/>
        </w:rPr>
        <w:t xml:space="preserve">3. </w:t>
      </w:r>
      <w:r w:rsidRPr="00E52CA7">
        <w:rPr>
          <w:rFonts w:cs="TH SarabunPSK"/>
          <w:sz w:val="40"/>
          <w:szCs w:val="40"/>
          <w:cs/>
        </w:rPr>
        <w:t>ความต้องการของระบบ</w:t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  <w:t>6</w:t>
      </w:r>
    </w:p>
    <w:p w:rsidR="003A2E6C" w:rsidRPr="00E52CA7" w:rsidRDefault="00E52CA7" w:rsidP="003A2E6C">
      <w:pPr>
        <w:ind w:left="1152" w:hanging="360"/>
        <w:rPr>
          <w:sz w:val="40"/>
          <w:szCs w:val="40"/>
        </w:rPr>
      </w:pPr>
      <w:r>
        <w:t xml:space="preserve">3.1 </w:t>
      </w:r>
      <w:r w:rsidRPr="00E52CA7">
        <w:rPr>
          <w:cs/>
        </w:rPr>
        <w:t xml:space="preserve">ความต้องการแบบ </w:t>
      </w:r>
      <w:r w:rsidRPr="00E52CA7">
        <w:t>functional</w:t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bookmarkStart w:id="0" w:name="_GoBack"/>
      <w:bookmarkEnd w:id="0"/>
      <w:r w:rsidR="00382B3D">
        <w:rPr>
          <w:sz w:val="40"/>
          <w:szCs w:val="40"/>
        </w:rPr>
        <w:tab/>
      </w:r>
      <w:r w:rsidR="00382B3D" w:rsidRPr="00382B3D">
        <w:t>8-12</w:t>
      </w:r>
    </w:p>
    <w:p w:rsidR="00E52CA7" w:rsidRDefault="00E52CA7" w:rsidP="00E52CA7">
      <w:pPr>
        <w:ind w:left="1152" w:hanging="360"/>
        <w:rPr>
          <w:sz w:val="40"/>
          <w:szCs w:val="40"/>
        </w:rPr>
      </w:pPr>
      <w:r>
        <w:t xml:space="preserve">3.2 </w:t>
      </w:r>
      <w:r>
        <w:rPr>
          <w:rFonts w:hint="cs"/>
          <w:cs/>
        </w:rPr>
        <w:t xml:space="preserve">ความต้องการแบบ </w:t>
      </w:r>
      <w:r>
        <w:t>Non-functional</w:t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 w:rsidRPr="00382B3D">
        <w:t>13</w:t>
      </w:r>
    </w:p>
    <w:p w:rsidR="003A2E6C" w:rsidRDefault="003A2E6C" w:rsidP="003A2E6C">
      <w:pPr>
        <w:rPr>
          <w:sz w:val="40"/>
          <w:szCs w:val="40"/>
        </w:rPr>
      </w:pPr>
      <w:r>
        <w:rPr>
          <w:sz w:val="40"/>
          <w:szCs w:val="40"/>
        </w:rPr>
        <w:t>4.</w:t>
      </w:r>
      <w:r>
        <w:rPr>
          <w:rFonts w:hint="cs"/>
          <w:sz w:val="40"/>
          <w:szCs w:val="40"/>
          <w:cs/>
        </w:rPr>
        <w:t xml:space="preserve"> แผนภาพการวิเคราะห์ระบบ</w:t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</w:r>
      <w:r w:rsidR="00382B3D">
        <w:rPr>
          <w:sz w:val="40"/>
          <w:szCs w:val="40"/>
        </w:rPr>
        <w:tab/>
        <w:t>14</w:t>
      </w:r>
    </w:p>
    <w:p w:rsidR="003A2E6C" w:rsidRPr="003A2E6C" w:rsidRDefault="003A2E6C" w:rsidP="003A2E6C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>
        <w:rPr>
          <w:rFonts w:hint="cs"/>
          <w:sz w:val="40"/>
          <w:szCs w:val="40"/>
          <w:cs/>
        </w:rPr>
        <w:t>ภาคผนวก</w:t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  <w:cs/>
        </w:rPr>
        <w:tab/>
      </w:r>
      <w:r w:rsidR="00382B3D">
        <w:rPr>
          <w:sz w:val="40"/>
          <w:szCs w:val="40"/>
        </w:rPr>
        <w:t>14</w:t>
      </w:r>
    </w:p>
    <w:p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7674A" w:rsidRDefault="0007674A" w:rsidP="00E52CA7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72DC6" w:rsidRDefault="00F72DC6" w:rsidP="00A0616E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F72DC6" w:rsidRDefault="00F72DC6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:rsidR="00F72DC6" w:rsidRDefault="00F72DC6" w:rsidP="00F72DC6">
      <w:pPr>
        <w:jc w:val="thaiDistribute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E52CA7" w:rsidRPr="008C66FB" w:rsidRDefault="00E52CA7" w:rsidP="00E52CA7">
      <w:pPr>
        <w:pStyle w:val="a"/>
        <w:numPr>
          <w:ilvl w:val="0"/>
          <w:numId w:val="6"/>
        </w:numPr>
        <w:jc w:val="thaiDistribute"/>
        <w:rPr>
          <w:b/>
          <w:bCs/>
        </w:rPr>
      </w:pPr>
      <w:r w:rsidRPr="008C66FB">
        <w:rPr>
          <w:rFonts w:hint="cs"/>
          <w:b/>
          <w:bCs/>
          <w:cs/>
        </w:rPr>
        <w:t>บทนำ</w:t>
      </w:r>
    </w:p>
    <w:sdt>
      <w:sdtPr>
        <w:rPr>
          <w:rFonts w:hint="cs"/>
          <w:cs/>
        </w:rPr>
        <w:id w:val="-1623533790"/>
        <w:placeholder>
          <w:docPart w:val="405ED4403C23407CA6FB2FED6DBEFD78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AC9E366737CE47CCBC95D9B7B570060A"/>
            </w:placeholder>
          </w:sdtPr>
          <w:sdtContent>
            <w:p w:rsidR="008267F8" w:rsidRDefault="008267F8" w:rsidP="008267F8">
              <w:pPr>
                <w:ind w:firstLine="720"/>
              </w:pPr>
              <w:r>
                <w:rPr>
                  <w:rFonts w:cs="TH SarabunPSK"/>
                  <w:cs/>
                </w:rPr>
                <w:t>ภาควิชาวิศวกรรมคอมพิวเตอร์ คณะวิศวกรรมศาสตร์ กำแพงแสนมีวัสดุและอุปกรณ์สำหรับให้</w:t>
              </w:r>
            </w:p>
            <w:p w:rsidR="008267F8" w:rsidRDefault="008267F8" w:rsidP="008267F8">
              <w:r>
                <w:rPr>
                  <w:rFonts w:cs="TH SarabunPSK"/>
                  <w:cs/>
                </w:rPr>
                <w:t>นิสิตยืมเพื่อทำโครงงานวิศวกรรมคอมพิวเตอร์ที่หลากหลาย แต่ในปัจจุบัน การจัดการอุปกรณ์ของภาควิชา</w:t>
              </w:r>
              <w:r>
                <w:rPr>
                  <w:rFonts w:hint="cs"/>
                  <w:cs/>
                </w:rPr>
                <w:t xml:space="preserve"> </w:t>
              </w:r>
              <w:r>
                <w:rPr>
                  <w:rFonts w:cs="TH SarabunPSK"/>
                  <w:cs/>
                </w:rPr>
                <w:t>ยังไม่เป็นระเบียบมากนัก นิสิตไม่สามารถรู้ได้ว่าภาควิชามีอุปกรณ์ใดให้ยืมบ้าง อาจารย์และเจ้าหน้าที่ต้องอาศัยการจำของตนเองว่ามีอุปกรณ์ใดบ้างภายในภาควิชาฯ และนิสิตสามารถยืมได</w:t>
              </w:r>
              <w:r>
                <w:rPr>
                  <w:rFonts w:hint="cs"/>
                  <w:cs/>
                </w:rPr>
                <w:t>้</w:t>
              </w:r>
            </w:p>
            <w:p w:rsidR="008267F8" w:rsidRDefault="008267F8" w:rsidP="008267F8">
              <w:r>
                <w:tab/>
              </w:r>
              <w:r>
                <w:rPr>
                  <w:rFonts w:cs="TH SarabunPSK"/>
                  <w:cs/>
                </w:rPr>
                <w:t>ภาควิชาวิศวกรรมคอมพิวเตอร์จึงพิจารณาเห็นควรให้พัฒนาระบบยืม-คืนอุปกรณ์ของภาควิชาฯ</w:t>
              </w:r>
            </w:p>
            <w:p w:rsidR="008267F8" w:rsidRDefault="008267F8" w:rsidP="008267F8">
              <w:r>
                <w:rPr>
                  <w:rFonts w:cs="TH SarabunPSK"/>
                  <w:cs/>
                </w:rPr>
                <w:t>ในรูปแบบของเว็บแอพลิ</w:t>
              </w:r>
              <w:proofErr w:type="spellStart"/>
              <w:r>
                <w:rPr>
                  <w:rFonts w:cs="TH SarabunPSK"/>
                  <w:cs/>
                </w:rPr>
                <w:t>เคชั่น</w:t>
              </w:r>
              <w:proofErr w:type="spellEnd"/>
              <w:r>
                <w:rPr>
                  <w:rFonts w:cs="TH SarabunPSK"/>
                  <w:cs/>
                </w:rPr>
                <w:t xml:space="preserve"> เพื่ออำนวยความสะดวกต่อนิสิต และเจ้าหน้าที่ในการดูแลจัดการอุปกรณ์</w:t>
              </w:r>
            </w:p>
            <w:p w:rsidR="008267F8" w:rsidRDefault="008267F8" w:rsidP="008267F8">
              <w:pPr>
                <w:rPr>
                  <w:rFonts w:hint="cs"/>
                </w:rPr>
              </w:pPr>
              <w:r>
                <w:rPr>
                  <w:rFonts w:cs="TH SarabunPSK"/>
                  <w:cs/>
                </w:rPr>
                <w:t>ต่างๆ อีกทั้งยังสามารถทำฐานข้อมูลของอุปกรณ์ต่างๆ ได้อย่างเป็นระบบและระเบียบมากขึ้น นอกจากนี้</w:t>
              </w:r>
            </w:p>
            <w:p w:rsidR="008267F8" w:rsidRDefault="008267F8" w:rsidP="008267F8">
              <w:r>
                <w:rPr>
                  <w:rFonts w:cs="TH SarabunPSK"/>
                  <w:cs/>
                </w:rPr>
                <w:t>ยังสามารถลดภาระการเก็บเอกสารของเจ้าหน้าที่และนิสิต ลดค่าใช้จ่ายที่เกิดขึ้นจากการพิมพ์ใบยืม และ</w:t>
              </w:r>
            </w:p>
            <w:p w:rsidR="008267F8" w:rsidRDefault="008267F8" w:rsidP="008267F8">
              <w:r>
                <w:rPr>
                  <w:rFonts w:cs="TH SarabunPSK"/>
                  <w:cs/>
                </w:rPr>
                <w:t>ลดการใช้กระดาษอีกด้วย</w:t>
              </w:r>
            </w:p>
            <w:p w:rsidR="00382B3D" w:rsidRDefault="008267F8" w:rsidP="00E52CA7">
              <w:r>
                <w:tab/>
              </w:r>
              <w:r>
                <w:rPr>
                  <w:rFonts w:hint="cs"/>
                  <w:cs/>
                </w:rPr>
                <w:t>ระบบยืม</w:t>
              </w:r>
              <w:r>
                <w:t>-</w:t>
              </w:r>
              <w:r>
                <w:rPr>
                  <w:rFonts w:hint="cs"/>
                  <w:cs/>
                </w:rPr>
                <w:t>คืนอุปกรณ์ของภาควิชาวิศวกรรมคอมพิวเตอร์ต้องสามารถจัดเก็บข้อมูลของอุปกรณ์ต่างๆ</w:t>
              </w:r>
              <w:r w:rsidR="001C0415">
                <w:rPr>
                  <w:rFonts w:hint="cs"/>
                  <w:cs/>
                </w:rPr>
                <w:t>และสามารถบันทึกการยืม</w:t>
              </w:r>
              <w:r w:rsidR="001C0415">
                <w:t>-</w:t>
              </w:r>
              <w:r w:rsidR="001C0415">
                <w:rPr>
                  <w:rFonts w:hint="cs"/>
                  <w:cs/>
                </w:rPr>
                <w:t>คืนอุปกรณ์</w:t>
              </w:r>
              <w:r>
                <w:rPr>
                  <w:rFonts w:hint="cs"/>
                  <w:cs/>
                </w:rPr>
                <w:t>ภายในภาควิชาลงฐานข้อมูลได้</w:t>
              </w:r>
              <w:r w:rsidR="001C0415">
                <w:rPr>
                  <w:rFonts w:hint="cs"/>
                  <w:cs/>
                </w:rPr>
                <w:t xml:space="preserve"> สามารถดูสถานะของอุปกรณ์ว่าอุปกรณ์นั้นถูกยืมไป ชำรุด หรือไม่มีอุปกรณ์นั้นในระบบได้ สามารถตรวจสอบสิทธิ์ผู้ที่จะมายืมอุปกรณ์</w:t>
              </w:r>
              <w:r w:rsidR="00EF4EBF">
                <w:rPr>
                  <w:rFonts w:hint="cs"/>
                  <w:cs/>
                </w:rPr>
                <w:t>ได้ และระบบสามารถแจ้งเตือนไปยังผู้ที่ยืมอุปกรณ์ได้</w:t>
              </w:r>
              <w:r w:rsidR="00C53C2E">
                <w:rPr>
                  <w:rFonts w:hint="cs"/>
                  <w:cs/>
                </w:rPr>
                <w:t xml:space="preserve"> </w:t>
              </w:r>
              <w:r w:rsidR="00EF4EBF">
                <w:rPr>
                  <w:rFonts w:hint="cs"/>
                  <w:cs/>
                </w:rPr>
                <w:t>เมื่อใกล้ระยะ</w:t>
              </w:r>
              <w:r w:rsidR="00C53C2E">
                <w:rPr>
                  <w:rFonts w:hint="cs"/>
                  <w:cs/>
                </w:rPr>
                <w:t>เวลาที่ต้องคืนหรือเกิน</w:t>
              </w:r>
              <w:r w:rsidR="00EF4EBF">
                <w:rPr>
                  <w:rFonts w:hint="cs"/>
                  <w:cs/>
                </w:rPr>
                <w:t>ระยะเวลา</w:t>
              </w:r>
              <w:r w:rsidR="00C53C2E">
                <w:rPr>
                  <w:rFonts w:hint="cs"/>
                  <w:cs/>
                </w:rPr>
                <w:t xml:space="preserve">ที่กำหนด </w:t>
              </w:r>
            </w:p>
            <w:p w:rsidR="00382B3D" w:rsidRDefault="00382B3D" w:rsidP="00E52CA7"/>
            <w:p w:rsidR="00382B3D" w:rsidRDefault="00382B3D" w:rsidP="00E52CA7"/>
            <w:p w:rsidR="00E52CA7" w:rsidRPr="00E52CA7" w:rsidRDefault="00E52CA7" w:rsidP="00E52CA7"/>
          </w:sdtContent>
        </w:sdt>
      </w:sdtContent>
    </w:sdt>
    <w:p w:rsidR="00E52CA7" w:rsidRPr="00E52CA7" w:rsidRDefault="00E52CA7" w:rsidP="00E52CA7">
      <w:pPr>
        <w:pStyle w:val="a"/>
        <w:numPr>
          <w:ilvl w:val="0"/>
          <w:numId w:val="6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ความต้องการของผู้ใช้ (</w:t>
      </w:r>
      <w:r>
        <w:rPr>
          <w:b/>
          <w:bCs/>
        </w:rPr>
        <w:t>User Requirements)</w:t>
      </w:r>
    </w:p>
    <w:p w:rsidR="000032D2" w:rsidRDefault="00E52CA7" w:rsidP="00E52CA7">
      <w:pPr>
        <w:pStyle w:val="a"/>
        <w:numPr>
          <w:ilvl w:val="0"/>
          <w:numId w:val="0"/>
        </w:numPr>
        <w:ind w:left="1152"/>
      </w:pPr>
      <w:r>
        <w:t>2.1</w:t>
      </w:r>
      <w:r>
        <w:tab/>
        <w:t xml:space="preserve"> </w:t>
      </w:r>
      <w:r w:rsidR="0067440B">
        <w:rPr>
          <w:rFonts w:hint="cs"/>
          <w:cs/>
        </w:rPr>
        <w:t>ส่วนต่อประสานของซอฟต์แวร์</w:t>
      </w:r>
    </w:p>
    <w:sdt>
      <w:sdtPr>
        <w:rPr>
          <w:rFonts w:cstheme="minorHAnsi" w:hint="cs"/>
          <w:color w:val="FF0000"/>
        </w:rPr>
        <w:id w:val="1915352894"/>
        <w:placeholder>
          <w:docPart w:val="C2494737AE664CBE9C2096622E7C31B1"/>
        </w:placeholder>
      </w:sdtPr>
      <w:sdtEndPr>
        <w:rPr>
          <w:rFonts w:cstheme="minorBidi"/>
          <w:color w:val="auto"/>
        </w:rPr>
      </w:sdtEndPr>
      <w:sdtContent>
        <w:p w:rsidR="00D224DA" w:rsidRDefault="00FB19EC" w:rsidP="0063219E">
          <w:pPr>
            <w:ind w:left="720" w:firstLine="720"/>
          </w:pPr>
          <w:r>
            <w:rPr>
              <w:rFonts w:hint="cs"/>
              <w:cs/>
            </w:rPr>
            <w:t>ฐานข้อมู</w:t>
          </w:r>
          <w:r w:rsidR="008B7ADE">
            <w:rPr>
              <w:rFonts w:hint="cs"/>
              <w:cs/>
            </w:rPr>
            <w:t>ลของนิสิต อาจารย์ และบุคลากรในมหาวิทยาลัย</w:t>
          </w:r>
        </w:p>
      </w:sdtContent>
    </w:sdt>
    <w:p w:rsidR="0067440B" w:rsidRDefault="00E52CA7" w:rsidP="00E52CA7">
      <w:pPr>
        <w:pStyle w:val="a"/>
        <w:numPr>
          <w:ilvl w:val="0"/>
          <w:numId w:val="0"/>
        </w:numPr>
        <w:ind w:left="1152"/>
      </w:pPr>
      <w:r>
        <w:t xml:space="preserve">2.2 </w:t>
      </w:r>
      <w:r w:rsidR="0067440B">
        <w:rPr>
          <w:rFonts w:hint="cs"/>
          <w:cs/>
        </w:rPr>
        <w:t>ส่วนต่อประสานกับผู้ใช้</w:t>
      </w:r>
      <w:r w:rsidR="0067440B" w:rsidRPr="0067440B">
        <w:t xml:space="preserve"> </w:t>
      </w:r>
    </w:p>
    <w:sdt>
      <w:sdtPr>
        <w:id w:val="752401504"/>
        <w:placeholder>
          <w:docPart w:val="5D0D2B5209104D038C69E1B6776F0AD8"/>
        </w:placeholder>
      </w:sdtPr>
      <w:sdtContent>
        <w:p w:rsidR="0067440B" w:rsidRDefault="008B7ADE" w:rsidP="00A43116">
          <w:pPr>
            <w:ind w:left="720" w:firstLine="720"/>
          </w:pPr>
          <w:r>
            <w:rPr>
              <w:rFonts w:hint="cs"/>
              <w:cs/>
            </w:rPr>
            <w:t>ผู้ใช้ต้องมีบัญชีของมหาวิทยาลัย</w:t>
          </w:r>
          <w:r w:rsidR="00573C39">
            <w:rPr>
              <w:rFonts w:hint="cs"/>
              <w:cs/>
            </w:rPr>
            <w:t xml:space="preserve">และทำการใส่ </w:t>
          </w:r>
          <w:r w:rsidR="00573C39">
            <w:t xml:space="preserve">username </w:t>
          </w:r>
          <w:r w:rsidR="00573C39">
            <w:rPr>
              <w:rFonts w:hint="cs"/>
              <w:cs/>
            </w:rPr>
            <w:t xml:space="preserve">และ </w:t>
          </w:r>
          <w:r w:rsidR="00573C39">
            <w:t xml:space="preserve">password </w:t>
          </w:r>
          <w:r w:rsidR="00573C39">
            <w:rPr>
              <w:rFonts w:hint="cs"/>
              <w:cs/>
            </w:rPr>
            <w:t>ในการเข้าสู่ระบบ จะมีช่องค้นหา สำหรับให้ผู้ใช้ค้นหาอุปกรณ์ที่ต้องการค้นหา จากนั้นระบบจะแสดง</w:t>
          </w:r>
          <w:r w:rsidR="00573C39">
            <w:rPr>
              <w:cs/>
            </w:rPr>
            <w:t>ชื่อ</w:t>
          </w:r>
          <w:r w:rsidR="00573C39">
            <w:rPr>
              <w:rFonts w:hint="cs"/>
              <w:cs/>
            </w:rPr>
            <w:t>อุปกรณ์</w:t>
          </w:r>
          <w:r w:rsidR="00573C39">
            <w:rPr>
              <w:cs/>
            </w:rPr>
            <w:t xml:space="preserve"> รายละเอียด เลขครุภัณฑ์</w:t>
          </w:r>
          <w:r w:rsidR="00A43116">
            <w:rPr>
              <w:rFonts w:hint="cs"/>
              <w:cs/>
            </w:rPr>
            <w:t xml:space="preserve"> จำนวนของอุปกรณ์ </w:t>
          </w:r>
          <w:r w:rsidR="008C6BEB">
            <w:rPr>
              <w:rFonts w:hint="cs"/>
              <w:cs/>
            </w:rPr>
            <w:t>และ</w:t>
          </w:r>
          <w:r w:rsidR="00A43116">
            <w:rPr>
              <w:rFonts w:hint="cs"/>
              <w:cs/>
            </w:rPr>
            <w:t>บอกสถานะของอุปกรณ์ว่าอุปกรณ์ว่าอุปกรณ์ชิ้นนั้นถูกยืมไปหรือไม่ และหากผู้ใช้ต้องการยืมอุปกรณ์ สามารถเลือกอุปกรณ์ที่ต้องการยืมจะต้องระบุเหตุผลในการยืม อาจารย์ที่ปรึกษาโครงงาน และจำนวนที่ต้องการยืม และกดยืนยันเพื่อส่งไปยังระบบให้ระบบพิจารณ</w:t>
          </w:r>
          <w:r w:rsidR="008C6BEB">
            <w:rPr>
              <w:rFonts w:hint="cs"/>
              <w:cs/>
            </w:rPr>
            <w:t>า</w:t>
          </w:r>
          <w:r w:rsidR="00A43116">
            <w:rPr>
              <w:rFonts w:hint="cs"/>
              <w:cs/>
            </w:rPr>
            <w:t>ต่อ</w:t>
          </w:r>
          <w:r w:rsidR="00A43116" w:rsidRPr="00A43116">
            <w:rPr>
              <w:rFonts w:cs="TH SarabunPSK"/>
              <w:cs/>
            </w:rPr>
            <w:t>และผู้ใช้สามารถดูประวัติการยืม</w:t>
          </w:r>
          <w:r w:rsidR="008C6BEB">
            <w:rPr>
              <w:rFonts w:cs="TH SarabunPSK"/>
            </w:rPr>
            <w:t>-</w:t>
          </w:r>
          <w:r w:rsidR="00A43116" w:rsidRPr="00A43116">
            <w:rPr>
              <w:rFonts w:cs="TH SarabunPSK"/>
              <w:cs/>
            </w:rPr>
            <w:t>คืนของอุปกรณ์ได้</w:t>
          </w:r>
        </w:p>
      </w:sdtContent>
    </w:sdt>
    <w:p w:rsidR="000032D2" w:rsidRDefault="00E52CA7" w:rsidP="00E52CA7">
      <w:pPr>
        <w:pStyle w:val="a"/>
        <w:numPr>
          <w:ilvl w:val="0"/>
          <w:numId w:val="0"/>
        </w:numPr>
        <w:ind w:left="1152"/>
      </w:pPr>
      <w:r>
        <w:t xml:space="preserve">2.3 </w:t>
      </w:r>
      <w:r w:rsidR="000032D2">
        <w:rPr>
          <w:rFonts w:hint="cs"/>
          <w:cs/>
        </w:rPr>
        <w:t>คุณลักษณะของผู้ใช้</w:t>
      </w:r>
    </w:p>
    <w:sdt>
      <w:sdtPr>
        <w:rPr>
          <w:rFonts w:hint="cs"/>
        </w:rPr>
        <w:id w:val="355242163"/>
        <w:placeholder>
          <w:docPart w:val="F12EF698AE644C3A86BFDEFB1CF864FA"/>
        </w:placeholder>
      </w:sdtPr>
      <w:sdtContent>
        <w:p w:rsidR="0097497B" w:rsidRDefault="0097497B" w:rsidP="00A43116">
          <w:pPr>
            <w:ind w:left="720" w:firstLine="720"/>
          </w:pPr>
          <w:r>
            <w:rPr>
              <w:rFonts w:cs="TH SarabunPSK" w:hint="cs"/>
              <w:cs/>
            </w:rPr>
            <w:t>ผู้ใช้ระบบนี้ต้องเป็น</w:t>
          </w:r>
          <w:r>
            <w:rPr>
              <w:rFonts w:cs="TH SarabunPSK"/>
              <w:cs/>
            </w:rPr>
            <w:t>บุคลากร เจ้าหน้าที่ของภาควิชาวิศวกรรมคอมพิวเตอร์ นักศึกษาในคณะวิศวกรรมศาสตร์ภาควิชาวิศวกรรมคอมพิวเตอร์และนักศึกษ</w:t>
          </w:r>
          <w:r w:rsidR="00A565A0">
            <w:rPr>
              <w:rFonts w:cs="TH SarabunPSK"/>
              <w:cs/>
            </w:rPr>
            <w:t>าในคณะวิศวกรรมศาสตร์ภาควิช</w:t>
          </w:r>
          <w:r>
            <w:rPr>
              <w:rFonts w:cs="TH SarabunPSK"/>
              <w:cs/>
            </w:rPr>
            <w:t>าอื่นๆ</w:t>
          </w:r>
          <w:r>
            <w:rPr>
              <w:rFonts w:cs="TH SarabunPSK" w:hint="cs"/>
              <w:cs/>
            </w:rPr>
            <w:t xml:space="preserve"> </w:t>
          </w:r>
          <w:r>
            <w:rPr>
              <w:rFonts w:cs="TH SarabunPSK"/>
              <w:cs/>
            </w:rPr>
            <w:t>หรือ</w:t>
          </w:r>
          <w:r>
            <w:rPr>
              <w:rFonts w:cs="TH SarabunPSK" w:hint="cs"/>
              <w:cs/>
            </w:rPr>
            <w:t xml:space="preserve"> บุคคลภาย</w:t>
          </w:r>
          <w:r>
            <w:rPr>
              <w:rFonts w:cs="TH SarabunPSK"/>
              <w:cs/>
            </w:rPr>
            <w:t xml:space="preserve">นอกมหาวิทยาลัย โดย </w:t>
          </w:r>
        </w:p>
        <w:p w:rsidR="00A565A0" w:rsidRDefault="0097497B" w:rsidP="00A43116">
          <w:pPr>
            <w:ind w:left="720" w:firstLine="720"/>
            <w:rPr>
              <w:rFonts w:hint="cs"/>
              <w:cs/>
            </w:rPr>
          </w:pPr>
          <w:r>
            <w:rPr>
              <w:rFonts w:cs="TH SarabunPSK"/>
              <w:cs/>
            </w:rPr>
            <w:t>เจ้าหน้าที่จะมีคุณสมบัติคือ</w:t>
          </w:r>
          <w:r>
            <w:rPr>
              <w:rFonts w:hint="cs"/>
              <w:cs/>
            </w:rPr>
            <w:t xml:space="preserve"> ต้องมีความรู้ด้านการใช้ฐานข้อมูล</w:t>
          </w:r>
          <w:r w:rsidR="007740F7">
            <w:rPr>
              <w:rFonts w:hint="cs"/>
              <w:cs/>
            </w:rPr>
            <w:t xml:space="preserve"> ต้องมีระดับการศึกษาระดับปริญญาตรีขึ้นไป</w:t>
          </w:r>
          <w:r w:rsidR="00FA08DE">
            <w:rPr>
              <w:rFonts w:hint="cs"/>
              <w:cs/>
            </w:rPr>
            <w:t xml:space="preserve">และได้รับอนุมัติจากอาจารย์ภายในภาควิชา </w:t>
          </w:r>
          <w:r w:rsidR="00A565A0">
            <w:rPr>
              <w:rFonts w:hint="cs"/>
              <w:cs/>
            </w:rPr>
            <w:t>สิทธิ์ในการใช้งานดังนี้</w:t>
          </w:r>
        </w:p>
        <w:p w:rsidR="00A565A0" w:rsidRDefault="00A565A0" w:rsidP="00A43116">
          <w:pPr>
            <w:ind w:left="720" w:firstLine="720"/>
          </w:pPr>
          <w:r>
            <w:t>-</w:t>
          </w:r>
          <w:r w:rsidR="00375884">
            <w:t xml:space="preserve"> </w:t>
          </w:r>
          <w:r>
            <w:rPr>
              <w:rFonts w:cs="TH SarabunPSK"/>
              <w:cs/>
            </w:rPr>
            <w:t>ดูแลอุปกรณ์สามารถใส่ข้อมูลของอุปกรณ์ของภาควิชาฯ ได้ พร้อมระบุ หมวดหมู่ของอุปกรณ์ โดยข้อมูลของอุปกรณ์ประกอบด้วย ชื่อ รายละเอียด เลขครุภัณฑ์</w:t>
          </w:r>
        </w:p>
        <w:p w:rsidR="00A565A0" w:rsidRDefault="00A565A0" w:rsidP="00A43116">
          <w:pPr>
            <w:ind w:left="720" w:firstLine="720"/>
          </w:pPr>
          <w:r>
            <w:t>-</w:t>
          </w:r>
          <w:r w:rsidR="00375884">
            <w:rPr>
              <w:rFonts w:cs="TH SarabunPSK" w:hint="cs"/>
              <w:cs/>
            </w:rPr>
            <w:t xml:space="preserve"> </w:t>
          </w:r>
          <w:r>
            <w:rPr>
              <w:rFonts w:cs="TH SarabunPSK"/>
              <w:cs/>
            </w:rPr>
            <w:t>กำหนดให้อุปกรณ์แต่ละชิ้นสามารถอนุญาตให้ยืมหรือไม่ให้ยืมได้</w:t>
          </w:r>
        </w:p>
        <w:p w:rsidR="00A565A0" w:rsidRDefault="00A565A0" w:rsidP="00A43116">
          <w:pPr>
            <w:ind w:left="720" w:firstLine="720"/>
          </w:pPr>
          <w:r>
            <w:t>-</w:t>
          </w:r>
          <w:r w:rsidR="00375884">
            <w:t xml:space="preserve"> </w:t>
          </w:r>
          <w:r>
            <w:rPr>
              <w:rFonts w:cs="TH SarabunPSK"/>
              <w:cs/>
            </w:rPr>
            <w:t>สามารถบันทึกวันที่ให้ยืมอุปกรณ์ หล</w:t>
          </w:r>
          <w:r>
            <w:rPr>
              <w:rFonts w:cs="TH SarabunPSK" w:hint="cs"/>
              <w:cs/>
            </w:rPr>
            <w:t>ั</w:t>
          </w:r>
          <w:r>
            <w:rPr>
              <w:rFonts w:cs="TH SarabunPSK"/>
              <w:cs/>
            </w:rPr>
            <w:t>งจากที่อาจารย์อนุมัติการยืม</w:t>
          </w:r>
        </w:p>
        <w:p w:rsidR="00A565A0" w:rsidRDefault="00A565A0" w:rsidP="00A43116">
          <w:pPr>
            <w:ind w:left="720" w:firstLine="720"/>
          </w:pPr>
          <w:r>
            <w:t>-</w:t>
          </w:r>
          <w:r w:rsidR="00375884">
            <w:rPr>
              <w:rFonts w:cs="TH SarabunPSK" w:hint="cs"/>
              <w:cs/>
            </w:rPr>
            <w:t xml:space="preserve"> </w:t>
          </w:r>
          <w:r>
            <w:rPr>
              <w:rFonts w:cs="TH SarabunPSK"/>
              <w:cs/>
            </w:rPr>
            <w:t>สามารถดูรายการอุปกรณ์ทั้งหมดได้ พร้อมกับดูสถานะของอ</w:t>
          </w:r>
          <w:r>
            <w:rPr>
              <w:rFonts w:cs="TH SarabunPSK" w:hint="cs"/>
              <w:cs/>
            </w:rPr>
            <w:t>ุ</w:t>
          </w:r>
          <w:r>
            <w:rPr>
              <w:rFonts w:cs="TH SarabunPSK"/>
              <w:cs/>
            </w:rPr>
            <w:t>ปกรณ์ และผู้ยืม</w:t>
          </w:r>
        </w:p>
        <w:p w:rsidR="00A565A0" w:rsidRDefault="00A565A0" w:rsidP="00A43116">
          <w:pPr>
            <w:ind w:left="720" w:firstLine="720"/>
          </w:pPr>
          <w:r>
            <w:t>-</w:t>
          </w:r>
          <w:r w:rsidR="00375884">
            <w:rPr>
              <w:rFonts w:cs="TH SarabunPSK" w:hint="cs"/>
              <w:cs/>
            </w:rPr>
            <w:t xml:space="preserve"> </w:t>
          </w:r>
          <w:r>
            <w:rPr>
              <w:rFonts w:cs="TH SarabunPSK"/>
              <w:cs/>
            </w:rPr>
            <w:t>สามารถสืบค้นได้ว่านิสิต/บุคลากรคนใดมีรายการยืมอ</w:t>
          </w:r>
          <w:r>
            <w:rPr>
              <w:rFonts w:cs="TH SarabunPSK" w:hint="cs"/>
              <w:cs/>
            </w:rPr>
            <w:t>ุ</w:t>
          </w:r>
          <w:r>
            <w:rPr>
              <w:rFonts w:cs="TH SarabunPSK"/>
              <w:cs/>
            </w:rPr>
            <w:t>ปกรณ์ใดค้างไว้บ้าง</w:t>
          </w:r>
        </w:p>
        <w:p w:rsidR="00375884" w:rsidRDefault="00A565A0" w:rsidP="00A43116">
          <w:pPr>
            <w:ind w:left="720" w:firstLine="720"/>
          </w:pPr>
          <w:r>
            <w:lastRenderedPageBreak/>
            <w:t>-</w:t>
          </w:r>
          <w:r>
            <w:rPr>
              <w:rFonts w:cs="TH SarabunPSK"/>
              <w:cs/>
            </w:rPr>
            <w:t>สามารถดูรายงานสถิติการยืมอ</w:t>
          </w:r>
          <w:r>
            <w:rPr>
              <w:rFonts w:cs="TH SarabunPSK" w:hint="cs"/>
              <w:cs/>
            </w:rPr>
            <w:t>ุ</w:t>
          </w:r>
          <w:r>
            <w:rPr>
              <w:rFonts w:cs="TH SarabunPSK"/>
              <w:cs/>
            </w:rPr>
            <w:t>ปกรณ์เป็นรายเดือน รายปีได้ โดยสามารถเห็นแนวโน้ม ของการใช้งานอ</w:t>
          </w:r>
          <w:r>
            <w:rPr>
              <w:rFonts w:cs="TH SarabunPSK" w:hint="cs"/>
              <w:cs/>
            </w:rPr>
            <w:t>ุ</w:t>
          </w:r>
          <w:r>
            <w:rPr>
              <w:rFonts w:cs="TH SarabunPSK"/>
              <w:cs/>
            </w:rPr>
            <w:t>ปกรณ์ประเภทต่างๆ เพื่อวิเคราะห์ว่าอ</w:t>
          </w:r>
          <w:r>
            <w:rPr>
              <w:rFonts w:cs="TH SarabunPSK" w:hint="cs"/>
              <w:cs/>
            </w:rPr>
            <w:t>ุ</w:t>
          </w:r>
          <w:r>
            <w:rPr>
              <w:rFonts w:cs="TH SarabunPSK"/>
              <w:cs/>
            </w:rPr>
            <w:t>ปกรณ์ใดควรซื้อเพิ่มบ้าง หรืออุปกรณ์ใดไม่ จำเป็นต้องซื้อเพิ่มแล้ว</w:t>
          </w:r>
        </w:p>
        <w:p w:rsidR="00375884" w:rsidRDefault="00A565A0" w:rsidP="00A43116">
          <w:pPr>
            <w:ind w:left="1440"/>
          </w:pPr>
          <w:r>
            <w:rPr>
              <w:rFonts w:hint="cs"/>
              <w:cs/>
            </w:rPr>
            <w:t>นักศึกษาภาควิชาวิศวกรรมคอมพิวเตอร์หรือนักศึกษาภาควิชาอื่นๆ</w:t>
          </w:r>
          <w:r w:rsidR="00375884">
            <w:rPr>
              <w:rFonts w:hint="cs"/>
              <w:cs/>
            </w:rPr>
            <w:t xml:space="preserve"> </w:t>
          </w:r>
          <w:r w:rsidR="00375884">
            <w:rPr>
              <w:rFonts w:cs="TH SarabunPSK" w:hint="cs"/>
              <w:cs/>
            </w:rPr>
            <w:t>ต้อง</w:t>
          </w:r>
          <w:r w:rsidR="00375884">
            <w:rPr>
              <w:rFonts w:cs="TH SarabunPSK"/>
              <w:cs/>
            </w:rPr>
            <w:t xml:space="preserve">มีคุณสมบัติคือ </w:t>
          </w:r>
        </w:p>
        <w:p w:rsidR="00375884" w:rsidRDefault="00375884" w:rsidP="00375884">
          <w:pPr>
            <w:ind w:left="720" w:firstLine="720"/>
          </w:pPr>
          <w:r>
            <w:rPr>
              <w:rFonts w:cs="TH SarabunPSK"/>
              <w:cs/>
            </w:rPr>
            <w:t xml:space="preserve">- ค้นหาอุปกรณ์ที่สามารถให้ยืมได้โดยค้นหาจากหมวดหมู่ หรือคำสำคัญ </w:t>
          </w:r>
        </w:p>
        <w:p w:rsidR="00D224DA" w:rsidRDefault="00375884" w:rsidP="00BB6A2E">
          <w:pPr>
            <w:ind w:left="720" w:firstLine="720"/>
          </w:pPr>
          <w:r>
            <w:rPr>
              <w:rFonts w:cs="TH SarabunPSK"/>
              <w:cs/>
            </w:rPr>
            <w:t>- สามารถยืมอุปกรณ์ที่อนุญาตให้ยืมได้ โดยจะต้องระบุเห</w:t>
          </w:r>
          <w:r w:rsidR="00A43116">
            <w:rPr>
              <w:rFonts w:cs="TH SarabunPSK"/>
              <w:cs/>
            </w:rPr>
            <w:t>ตุผลที่ยืม และในกรณีที่นำไปใช้ทำ</w:t>
          </w:r>
          <w:r>
            <w:rPr>
              <w:rFonts w:cs="TH SarabunPSK"/>
              <w:cs/>
            </w:rPr>
            <w:t>โครงงานฯ จะต้องระบุชื่อโครงงาน และระบุอาจารย์ที่ปรึกษาโครงงานหรืออาจารย์ที่รับผิดชอบในการยืมอุปกรณ์นั้น</w:t>
          </w:r>
        </w:p>
      </w:sdtContent>
    </w:sdt>
    <w:p w:rsidR="00C61B85" w:rsidRDefault="00E52CA7" w:rsidP="00E52CA7">
      <w:pPr>
        <w:ind w:firstLine="720"/>
      </w:pPr>
      <w:r>
        <w:t xml:space="preserve">2.4 </w:t>
      </w:r>
      <w:r w:rsidR="00C61B85"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DD06ECC0FCE44D8BAF73B6CDBCDF2DF9"/>
        </w:placeholder>
      </w:sdtPr>
      <w:sdtContent>
        <w:p w:rsidR="00A565A0" w:rsidRDefault="00A565A0" w:rsidP="00E52CA7">
          <w:pPr>
            <w:ind w:left="792" w:firstLine="648"/>
          </w:pPr>
          <w:r>
            <w:t xml:space="preserve">2.4.1 </w:t>
          </w:r>
          <w:r>
            <w:rPr>
              <w:cs/>
            </w:rPr>
            <w:t>สามารถเพิ่ม ลบ แก้ไข ข้อมูลของอุปกรณ์ลงในฐานข้อมูลได้</w:t>
          </w:r>
        </w:p>
        <w:p w:rsidR="00A565A0" w:rsidRDefault="00A565A0" w:rsidP="00E52CA7">
          <w:pPr>
            <w:ind w:left="792" w:firstLine="648"/>
          </w:pPr>
          <w:r>
            <w:t xml:space="preserve">2.4.2 </w:t>
          </w:r>
          <w:r>
            <w:rPr>
              <w:cs/>
            </w:rPr>
            <w:t>สามารถค้นหาและยืมอุปกรณ์ที่มีในฐานข้อมูลได้</w:t>
          </w:r>
        </w:p>
        <w:p w:rsidR="00A565A0" w:rsidRDefault="00A565A0" w:rsidP="00E52CA7">
          <w:pPr>
            <w:ind w:left="1440"/>
          </w:pPr>
          <w:r>
            <w:t xml:space="preserve">2.4.3 </w:t>
          </w:r>
          <w:r>
            <w:rPr>
              <w:cs/>
            </w:rPr>
            <w:t>สามารถบันทึกวันที่ให้ยืมอุปกรณ์ หลังจากที่อาจารย์อนุมัติการยืมและ</w:t>
          </w:r>
          <w:r w:rsidRPr="00A565A0">
            <w:rPr>
              <w:cs/>
            </w:rPr>
            <w:t>บันทึกวันคืนอุปกรณ์ เมื่อนิสิตหรือบุคลากรนำอุปกรณ์มาคืน</w:t>
          </w:r>
        </w:p>
        <w:p w:rsidR="00A565A0" w:rsidRDefault="00A565A0" w:rsidP="00834AC5">
          <w:pPr>
            <w:ind w:left="792" w:firstLine="648"/>
          </w:pPr>
          <w:r>
            <w:t xml:space="preserve">2.4.4 </w:t>
          </w:r>
          <w:r>
            <w:rPr>
              <w:cs/>
            </w:rPr>
            <w:t>สามารถกำหนดให้อุปกรณ์แต่ละชิ้นสามารถอนุญาตให้ยืมหรือไม่ให้ยืมได้</w:t>
          </w:r>
        </w:p>
        <w:p w:rsidR="00A565A0" w:rsidRDefault="00A565A0" w:rsidP="00834AC5">
          <w:pPr>
            <w:ind w:left="792" w:firstLine="648"/>
          </w:pPr>
          <w:r>
            <w:t xml:space="preserve">2.4.5 </w:t>
          </w:r>
          <w:r>
            <w:rPr>
              <w:cs/>
            </w:rPr>
            <w:t>ระบบส่งอีเมล์แจ้งเตือนอาจารย์ หลังจากที่นิสิตส่งคำร้องขอการยืมอุปกรณ์แล้ว</w:t>
          </w:r>
        </w:p>
        <w:p w:rsidR="00A565A0" w:rsidRDefault="00A565A0" w:rsidP="00834AC5">
          <w:pPr>
            <w:ind w:left="792" w:firstLine="648"/>
          </w:pPr>
          <w:r>
            <w:t xml:space="preserve">2.4.6 </w:t>
          </w:r>
          <w:r>
            <w:rPr>
              <w:cs/>
            </w:rPr>
            <w:t>หลังจากที่อาจารย์อนุมัติแล้ว ระบบอาจส่งคำแจ้งเตือนหรืออีเมล์ไปยังนิสิตผู้ร้องขอ</w:t>
          </w:r>
        </w:p>
        <w:p w:rsidR="00A565A0" w:rsidRDefault="00A565A0" w:rsidP="00834AC5">
          <w:pPr>
            <w:ind w:left="792" w:firstLine="648"/>
          </w:pPr>
          <w:r>
            <w:t xml:space="preserve">2.4.7 </w:t>
          </w:r>
          <w:r>
            <w:rPr>
              <w:cs/>
            </w:rPr>
            <w:t>สามารถสืบค้นได้ว่านิสิตหรือบุคลากรคนใดมีรายการยืมอุปกรณ์ใดค้างไว้บ้าง</w:t>
          </w:r>
        </w:p>
        <w:p w:rsidR="00A565A0" w:rsidRDefault="00A565A0" w:rsidP="00834AC5">
          <w:pPr>
            <w:ind w:left="792" w:firstLine="648"/>
            <w:rPr>
              <w:rFonts w:hint="cs"/>
              <w:cs/>
            </w:rPr>
          </w:pPr>
          <w:r>
            <w:t xml:space="preserve">2.4.8 </w:t>
          </w:r>
          <w:r>
            <w:rPr>
              <w:cs/>
            </w:rPr>
            <w:t xml:space="preserve">สามารถดูรายการอุปกรณ์ทั้งหมดได้ พร้อมกับดูสถานะของอุปกรณ์ และผู้ยืม </w:t>
          </w:r>
          <w:r w:rsidRPr="00A565A0">
            <w:rPr>
              <w:cs/>
            </w:rPr>
            <w:t xml:space="preserve">รวมถึงอาจารย์ที่รับผิดชอบ </w:t>
          </w:r>
        </w:p>
        <w:p w:rsidR="00A565A0" w:rsidRDefault="00A565A0" w:rsidP="00834AC5">
          <w:pPr>
            <w:ind w:left="792" w:firstLine="648"/>
          </w:pPr>
          <w:r>
            <w:t xml:space="preserve">2.4.9 </w:t>
          </w:r>
          <w:r>
            <w:rPr>
              <w:cs/>
            </w:rPr>
            <w:t>สามารถสืบค้นและติดตามได้ว่าอุปกรณ์ใดถูกย</w:t>
          </w:r>
          <w:r>
            <w:rPr>
              <w:rFonts w:hint="cs"/>
              <w:cs/>
            </w:rPr>
            <w:t>ื</w:t>
          </w:r>
          <w:r>
            <w:rPr>
              <w:cs/>
            </w:rPr>
            <w:t>มหร</w:t>
          </w:r>
          <w:r>
            <w:rPr>
              <w:rFonts w:hint="cs"/>
              <w:cs/>
            </w:rPr>
            <w:t>ื</w:t>
          </w:r>
          <w:r>
            <w:rPr>
              <w:cs/>
            </w:rPr>
            <w:t>อบ</w:t>
          </w:r>
          <w:r>
            <w:rPr>
              <w:rFonts w:hint="cs"/>
              <w:cs/>
            </w:rPr>
            <w:t>ุ</w:t>
          </w:r>
          <w:r>
            <w:rPr>
              <w:cs/>
            </w:rPr>
            <w:t>คคลใดย</w:t>
          </w:r>
          <w:r>
            <w:rPr>
              <w:rFonts w:hint="cs"/>
              <w:cs/>
            </w:rPr>
            <w:t>ื</w:t>
          </w:r>
          <w:r>
            <w:rPr>
              <w:cs/>
            </w:rPr>
            <w:t>มอ</w:t>
          </w:r>
          <w:r>
            <w:rPr>
              <w:rFonts w:hint="cs"/>
              <w:cs/>
            </w:rPr>
            <w:t>ุ</w:t>
          </w:r>
          <w:r>
            <w:rPr>
              <w:cs/>
            </w:rPr>
            <w:t>ปกรณ</w:t>
          </w:r>
          <w:r>
            <w:rPr>
              <w:rFonts w:hint="cs"/>
              <w:cs/>
            </w:rPr>
            <w:t>์</w:t>
          </w:r>
          <w:r>
            <w:rPr>
              <w:cs/>
            </w:rPr>
            <w:t>เก</w:t>
          </w:r>
          <w:r>
            <w:rPr>
              <w:rFonts w:hint="cs"/>
              <w:cs/>
            </w:rPr>
            <w:t>ิ</w:t>
          </w:r>
          <w:r>
            <w:rPr>
              <w:cs/>
            </w:rPr>
            <w:t>นกว</w:t>
          </w:r>
          <w:r>
            <w:rPr>
              <w:rFonts w:hint="cs"/>
              <w:cs/>
            </w:rPr>
            <w:t>่</w:t>
          </w:r>
          <w:r>
            <w:rPr>
              <w:cs/>
            </w:rPr>
            <w:t>า</w:t>
          </w:r>
        </w:p>
        <w:p w:rsidR="00A565A0" w:rsidRDefault="00A565A0" w:rsidP="00E52CA7">
          <w:pPr>
            <w:ind w:left="792"/>
          </w:pPr>
          <w:r>
            <w:rPr>
              <w:cs/>
            </w:rPr>
            <w:t>ระยะเวลาท</w:t>
          </w:r>
          <w:r>
            <w:rPr>
              <w:rFonts w:hint="cs"/>
              <w:cs/>
            </w:rPr>
            <w:t>ี่</w:t>
          </w:r>
          <w:r>
            <w:rPr>
              <w:cs/>
            </w:rPr>
            <w:t>ระบ</w:t>
          </w:r>
          <w:r>
            <w:rPr>
              <w:rFonts w:hint="cs"/>
              <w:cs/>
            </w:rPr>
            <w:t>ุ</w:t>
          </w:r>
        </w:p>
        <w:p w:rsidR="00C61B85" w:rsidRDefault="00A565A0" w:rsidP="00834AC5">
          <w:pPr>
            <w:ind w:left="792" w:firstLine="648"/>
          </w:pPr>
          <w:r>
            <w:t xml:space="preserve">2.4.10 </w:t>
          </w:r>
          <w:r>
            <w:rPr>
              <w:cs/>
            </w:rPr>
            <w:t>สามารถด</w:t>
          </w:r>
          <w:r>
            <w:rPr>
              <w:rFonts w:hint="cs"/>
              <w:cs/>
            </w:rPr>
            <w:t>ู</w:t>
          </w:r>
          <w:r>
            <w:rPr>
              <w:cs/>
            </w:rPr>
            <w:t>รายงานสถ</w:t>
          </w:r>
          <w:r>
            <w:rPr>
              <w:rFonts w:hint="cs"/>
              <w:cs/>
            </w:rPr>
            <w:t>ิ</w:t>
          </w:r>
          <w:r>
            <w:rPr>
              <w:cs/>
            </w:rPr>
            <w:t>ตการย</w:t>
          </w:r>
          <w:r w:rsidR="007E3F8E">
            <w:rPr>
              <w:rFonts w:hint="cs"/>
              <w:cs/>
            </w:rPr>
            <w:t>ื</w:t>
          </w:r>
          <w:r>
            <w:rPr>
              <w:cs/>
            </w:rPr>
            <w:t>มอ</w:t>
          </w:r>
          <w:r>
            <w:rPr>
              <w:rFonts w:hint="cs"/>
              <w:cs/>
            </w:rPr>
            <w:t>ุ</w:t>
          </w:r>
          <w:r>
            <w:rPr>
              <w:cs/>
            </w:rPr>
            <w:t>ปกรณ</w:t>
          </w:r>
          <w:r>
            <w:rPr>
              <w:rFonts w:hint="cs"/>
              <w:cs/>
            </w:rPr>
            <w:t>์</w:t>
          </w:r>
          <w:r>
            <w:rPr>
              <w:cs/>
            </w:rPr>
            <w:t>เป</w:t>
          </w:r>
          <w:r>
            <w:rPr>
              <w:rFonts w:hint="cs"/>
              <w:cs/>
            </w:rPr>
            <w:t>็</w:t>
          </w:r>
          <w:r>
            <w:rPr>
              <w:cs/>
            </w:rPr>
            <w:t>นรายเด</w:t>
          </w:r>
          <w:r>
            <w:rPr>
              <w:rFonts w:hint="cs"/>
              <w:cs/>
            </w:rPr>
            <w:t>ื</w:t>
          </w:r>
          <w:r>
            <w:rPr>
              <w:cs/>
            </w:rPr>
            <w:t>อน รายป</w:t>
          </w:r>
          <w:r>
            <w:rPr>
              <w:rFonts w:hint="cs"/>
              <w:cs/>
            </w:rPr>
            <w:t>ี</w:t>
          </w:r>
          <w:r>
            <w:rPr>
              <w:cs/>
            </w:rPr>
            <w:t xml:space="preserve"> </w:t>
          </w:r>
          <w:r>
            <w:rPr>
              <w:rFonts w:hint="cs"/>
              <w:cs/>
            </w:rPr>
            <w:t>ไ</w:t>
          </w:r>
          <w:r>
            <w:rPr>
              <w:cs/>
            </w:rPr>
            <w:t>ด</w:t>
          </w:r>
          <w:r>
            <w:rPr>
              <w:rFonts w:hint="cs"/>
              <w:cs/>
            </w:rPr>
            <w:t>้</w:t>
          </w:r>
        </w:p>
      </w:sdtContent>
    </w:sdt>
    <w:p w:rsidR="000032D2" w:rsidRDefault="00834AC5" w:rsidP="00834AC5">
      <w:pPr>
        <w:ind w:left="1080" w:hanging="360"/>
      </w:pPr>
      <w:r>
        <w:lastRenderedPageBreak/>
        <w:t xml:space="preserve">2.5 </w:t>
      </w:r>
      <w:r w:rsidR="00C379D7">
        <w:rPr>
          <w:rFonts w:hint="cs"/>
          <w:cs/>
        </w:rPr>
        <w:t>สมมติฐานและข้อจำกัดในการพัฒนา</w:t>
      </w:r>
    </w:p>
    <w:sdt>
      <w:sdtPr>
        <w:rPr>
          <w:rFonts w:hint="cs"/>
        </w:rPr>
        <w:id w:val="-223299261"/>
        <w:placeholder>
          <w:docPart w:val="8DF720276D4D4154B8E18DE4F4135292"/>
        </w:placeholder>
      </w:sdtPr>
      <w:sdtEndPr>
        <w:rPr>
          <w:rFonts w:ascii="TH SarabunPSK" w:hAnsi="TH SarabunPSK" w:cs="TH SarabunPSK"/>
        </w:rPr>
      </w:sdtEndPr>
      <w:sdtContent>
        <w:p w:rsidR="00375884" w:rsidRDefault="00375884" w:rsidP="00834AC5">
          <w:pPr>
            <w:ind w:left="720" w:firstLine="720"/>
          </w:pPr>
          <w:r>
            <w:t xml:space="preserve">2.5.1. </w:t>
          </w:r>
          <w:r>
            <w:rPr>
              <w:rFonts w:cs="TH SarabunPSK"/>
              <w:cs/>
            </w:rPr>
            <w:t>เว็บไซต์ที่ทำการพัฒนาขึ้นนั้น จะต้องรันบนคอมพิวเตอร์ที่เชื่อมต่อกับอินเทอร์เน็ตหากต้องการใช้งานระบบ</w:t>
          </w:r>
        </w:p>
        <w:p w:rsidR="00375884" w:rsidRDefault="00375884" w:rsidP="00375884">
          <w:r>
            <w:t xml:space="preserve">   </w:t>
          </w:r>
          <w:r>
            <w:tab/>
          </w:r>
          <w:r w:rsidR="00834AC5">
            <w:tab/>
          </w:r>
          <w:r>
            <w:t xml:space="preserve">2.5.2. </w:t>
          </w:r>
          <w:r>
            <w:rPr>
              <w:rFonts w:cs="TH SarabunPSK"/>
              <w:cs/>
            </w:rPr>
            <w:t>ในการทำการยืม-คืน</w:t>
          </w:r>
          <w:proofErr w:type="spellStart"/>
          <w:r>
            <w:rPr>
              <w:rFonts w:cs="TH SarabunPSK"/>
              <w:cs/>
            </w:rPr>
            <w:t>เเต่</w:t>
          </w:r>
          <w:proofErr w:type="spellEnd"/>
          <w:r>
            <w:rPr>
              <w:rFonts w:cs="TH SarabunPSK"/>
              <w:cs/>
            </w:rPr>
            <w:t>ละครั้งของนิสิตจะต้องมีอาจารย์ที่ปรึกษาอนุมัติการยืมใน</w:t>
          </w:r>
          <w:proofErr w:type="spellStart"/>
          <w:r>
            <w:rPr>
              <w:rFonts w:cs="TH SarabunPSK"/>
              <w:cs/>
            </w:rPr>
            <w:t>เเต่</w:t>
          </w:r>
          <w:proofErr w:type="spellEnd"/>
          <w:r>
            <w:rPr>
              <w:rFonts w:cs="TH SarabunPSK"/>
              <w:cs/>
            </w:rPr>
            <w:t>ละครั้ง</w:t>
          </w:r>
        </w:p>
        <w:p w:rsidR="00834AC5" w:rsidRDefault="00375884" w:rsidP="0083497D">
          <w:r>
            <w:t xml:space="preserve">    </w:t>
          </w:r>
          <w:r>
            <w:tab/>
          </w:r>
          <w:r w:rsidR="00834AC5">
            <w:tab/>
          </w:r>
          <w:r>
            <w:t xml:space="preserve">2.5.3. </w:t>
          </w:r>
          <w:r>
            <w:rPr>
              <w:rFonts w:cs="TH SarabunPSK"/>
              <w:cs/>
            </w:rPr>
            <w:t>ฐานข้อมูลที่ใช้ในการเก็บข้อมูลของอุปกรณ์</w:t>
          </w:r>
          <w:proofErr w:type="spellStart"/>
          <w:r>
            <w:rPr>
              <w:rFonts w:cs="TH SarabunPSK"/>
              <w:cs/>
            </w:rPr>
            <w:t>เเละ</w:t>
          </w:r>
          <w:proofErr w:type="spellEnd"/>
          <w:r>
            <w:rPr>
              <w:rFonts w:cs="TH SarabunPSK"/>
              <w:cs/>
            </w:rPr>
            <w:t>เก็บข้อมูลนิสิต อาจารย์</w:t>
          </w:r>
          <w:proofErr w:type="spellStart"/>
          <w:r>
            <w:rPr>
              <w:rFonts w:cs="TH SarabunPSK"/>
              <w:cs/>
            </w:rPr>
            <w:t>เเละ</w:t>
          </w:r>
          <w:proofErr w:type="spellEnd"/>
          <w:r>
            <w:rPr>
              <w:rFonts w:cs="TH SarabunPSK"/>
              <w:cs/>
            </w:rPr>
            <w:t>บุคลากรภายในมหาวิทยาลัยจะต้องสามารถเชื่อมต่อได้</w:t>
          </w:r>
        </w:p>
        <w:p w:rsidR="0083497D" w:rsidRPr="00834AC5" w:rsidRDefault="00834AC5" w:rsidP="0083497D">
          <w:pPr>
            <w:pStyle w:val="a"/>
            <w:numPr>
              <w:ilvl w:val="0"/>
              <w:numId w:val="6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>ความต้องการของระบบ</w:t>
          </w:r>
        </w:p>
      </w:sdtContent>
    </w:sdt>
    <w:p w:rsidR="0004262A" w:rsidRPr="0004262A" w:rsidRDefault="0004262A" w:rsidP="00E52CA7">
      <w:pPr>
        <w:ind w:left="360"/>
      </w:pPr>
      <w:r w:rsidRPr="0004262A">
        <w:rPr>
          <w:cs/>
        </w:rPr>
        <w:t>1</w:t>
      </w:r>
      <w:r w:rsidRPr="0004262A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 w:rsidRPr="0004262A">
        <w:rPr>
          <w:cs/>
        </w:rPr>
        <w:t>เจ้าหน้าที่สามารถใส่ข้อมูลของอุปกรณ์ของภาควิชาฯ ได้ พร้อมระบุหมวดหมู่ของอุปกรณ์โดยข้อมูลของอุปกรณ์ประกอบด้วย</w:t>
      </w:r>
      <w:r w:rsidRPr="0004262A">
        <w:rPr>
          <w:rFonts w:hint="cs"/>
          <w:cs/>
        </w:rPr>
        <w:t xml:space="preserve"> </w:t>
      </w:r>
      <w:r w:rsidRPr="0004262A">
        <w:rPr>
          <w:cs/>
        </w:rPr>
        <w:t>ชื่อ รายละเอียด เลขครุภัณฑ์ คู่มือการใช้งาน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2.</w:t>
      </w:r>
      <w:r>
        <w:rPr>
          <w:rFonts w:hint="cs"/>
          <w:cs/>
        </w:rPr>
        <w:t xml:space="preserve"> </w:t>
      </w:r>
      <w:r w:rsidRPr="0004262A">
        <w:rPr>
          <w:cs/>
        </w:rPr>
        <w:t>เจ้าหน้าที่สามารถกำหนดให้อุปกรณ์แต่ละชิ้นสามารถอนุญาตให้ยืมหรือไม่ให้ยืมได้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3.</w:t>
      </w:r>
      <w:r>
        <w:rPr>
          <w:rFonts w:hint="cs"/>
          <w:cs/>
        </w:rPr>
        <w:t xml:space="preserve"> </w:t>
      </w:r>
      <w:r w:rsidRPr="0004262A">
        <w:rPr>
          <w:cs/>
        </w:rPr>
        <w:t>นิสิตสามารถค้นหาอุปกรณ์ที่สามารถให้ยืมได้โดยค้นหาจากหมวดหมู่ หรือคำสำคัญได้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4.</w:t>
      </w:r>
      <w:r>
        <w:rPr>
          <w:rFonts w:hint="cs"/>
          <w:cs/>
        </w:rPr>
        <w:t xml:space="preserve"> </w:t>
      </w:r>
      <w:r w:rsidRPr="0004262A">
        <w:rPr>
          <w:cs/>
        </w:rPr>
        <w:t>นิสิตสามารถยืมอุปกรณ์ที่อนุญาตให้ยืมได้ โดยจะต้องระบุเหตุผลที่ยืมและในกรณีที่นำไปใช้ทำโครงงานฯ จะต้องระบุชื่อโครงงานและระบุอาจารย์ที่ปรึกษาโครงงานหรืออาจารย์ที่รับผิดชอบในการยืมอุปกรณ์นั้น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5.</w:t>
      </w:r>
      <w:r>
        <w:rPr>
          <w:rFonts w:hint="cs"/>
          <w:cs/>
        </w:rPr>
        <w:t xml:space="preserve"> </w:t>
      </w:r>
      <w:r w:rsidRPr="0004262A">
        <w:rPr>
          <w:cs/>
        </w:rPr>
        <w:t>อาจารย์ผู้รับผิดชอบสามารถอนุมัติการยืมอุปกรณ์ หลังจากที่นิสิตส่งคำร้องขอการยืมอุปกรณ์แล้วโดยระบบอาจส่งอีเมล์แจ้งเตือนอาจารย์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6.</w:t>
      </w:r>
      <w:r>
        <w:rPr>
          <w:rFonts w:hint="cs"/>
          <w:cs/>
        </w:rPr>
        <w:t xml:space="preserve"> </w:t>
      </w:r>
      <w:r w:rsidRPr="0004262A">
        <w:rPr>
          <w:cs/>
        </w:rPr>
        <w:t>หลังจากที่อาจารย์อนุมัติแล้ว ระบบอาจส่งคำแจ้งเตือนหรืออีเมล์ไปยังนิสิตผู้ร้องขอ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7. บุคลากรสามารถค้นหาและยืมอุปกรณ์ที่มีในฐานข้อมูลได้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8. เจ้าหน้าที่ผู้รับผิดชอบสามารถบันทึกวันที่ให้ยืมอุปกรณ์ หลังจากที่อาจารย์อนุมัติการยืมและนิสิตมาขอรับอุปกรณ์และในกรณีที่บุคลากรเป็นผู้ยืม ผู้นั้นสามารถมาขอรับได้ทันที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9.</w:t>
      </w:r>
      <w:r>
        <w:rPr>
          <w:rFonts w:hint="cs"/>
          <w:cs/>
        </w:rPr>
        <w:t xml:space="preserve"> </w:t>
      </w:r>
      <w:r w:rsidRPr="0004262A">
        <w:rPr>
          <w:cs/>
        </w:rPr>
        <w:t>เจ้าหน้าที่สามารถบันทึกวันคืนอุปกรณ์ เมื่อนิสิตหรือบุคลากรนำอุปกรณ์มาคืน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lastRenderedPageBreak/>
        <w:t>10. เจ้าหน้าที่สามารถดูรายการอุปกรณ์ทั้งหมดได้ พร้อมกับดูสถานะของอุปกรณ์ และผู้ยืม (ในกรณีที่อุปกรณ์ถูกยืม) รวมถึงอาจารย์ที่รับผิดชอบ (ในกรณีที่นิสิตยืม)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11. เจ้าหน้าที่สามารถสืบค้นได้ว่านิสิตหรือบุคลากรคนใดมีรายการยืมอุปกรณ์ใดค้างไว้บ้าง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12. เจ้าหน้าที่สามารถสืบค้นและติดตามได้ว่าอุปกรณ์ใดถูกยืมหรือบุคคลใดยืมอุปกรณ์เกินกว่าระยะเวลาที่ระบบ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13.</w:t>
      </w:r>
      <w:r>
        <w:rPr>
          <w:rFonts w:hint="cs"/>
          <w:cs/>
        </w:rPr>
        <w:t xml:space="preserve"> </w:t>
      </w:r>
      <w:r w:rsidRPr="0004262A">
        <w:rPr>
          <w:cs/>
        </w:rPr>
        <w:t>เจ้าหน้าที่สามารถดูรายงานสถิติการยืมอุปกรณ์เป็นรายเดือน รายปี ได้ โดยสามารถเห็นแนวโน้มของการใช้งานอุปกรณ์ประเภทต่างๆ</w:t>
      </w:r>
    </w:p>
    <w:p w:rsidR="0004262A" w:rsidRPr="0004262A" w:rsidRDefault="0004262A" w:rsidP="00E52CA7">
      <w:pPr>
        <w:ind w:left="360"/>
      </w:pPr>
      <w:r w:rsidRPr="0004262A">
        <w:rPr>
          <w:cs/>
        </w:rPr>
        <w:t>14.</w:t>
      </w:r>
      <w:r>
        <w:rPr>
          <w:rFonts w:hint="cs"/>
          <w:cs/>
        </w:rPr>
        <w:t xml:space="preserve"> </w:t>
      </w:r>
      <w:r w:rsidRPr="0004262A">
        <w:rPr>
          <w:cs/>
        </w:rPr>
        <w:t>นิสิต บุคลากร และอาจารย์สามารถยืมอุปกรณ์ได้มากกว่า 1 ชุด</w:t>
      </w:r>
    </w:p>
    <w:p w:rsidR="00E52CA7" w:rsidRDefault="0004262A" w:rsidP="00834AC5">
      <w:pPr>
        <w:ind w:left="360"/>
      </w:pPr>
      <w:r w:rsidRPr="0004262A">
        <w:rPr>
          <w:cs/>
        </w:rPr>
        <w:t>15.บุคคลใดที่ไม่ได้เป็น</w:t>
      </w:r>
      <w:r w:rsidR="003A2E6C">
        <w:rPr>
          <w:cs/>
        </w:rPr>
        <w:t>สมาชิกของมหาวิทยาลัยเกษตรศาสตร์</w:t>
      </w:r>
      <w:r w:rsidRPr="0004262A">
        <w:rPr>
          <w:cs/>
        </w:rPr>
        <w:t>ต้องสมัครเป็นสมาชิกมหาวิทยาลัยเกษตรศาสตร์ก่อนที่จะยืมอุปกรณ์ภายในภาควิชาฯ</w:t>
      </w: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Default="003A2E6C" w:rsidP="00834AC5">
      <w:pPr>
        <w:ind w:left="360"/>
      </w:pPr>
    </w:p>
    <w:p w:rsidR="003A2E6C" w:rsidRPr="0004262A" w:rsidRDefault="003A2E6C" w:rsidP="00834AC5">
      <w:pPr>
        <w:ind w:left="360"/>
      </w:pPr>
    </w:p>
    <w:p w:rsidR="00834AC5" w:rsidRDefault="00834AC5" w:rsidP="00834AC5">
      <w:pPr>
        <w:pStyle w:val="a"/>
        <w:numPr>
          <w:ilvl w:val="1"/>
          <w:numId w:val="6"/>
        </w:numPr>
        <w:ind w:left="792"/>
        <w:jc w:val="thaiDistribute"/>
      </w:pPr>
      <w:r>
        <w:rPr>
          <w:rFonts w:hint="cs"/>
          <w:cs/>
        </w:rPr>
        <w:lastRenderedPageBreak/>
        <w:t xml:space="preserve">ความต้องการแบบ </w:t>
      </w:r>
      <w:r>
        <w:t>functional</w:t>
      </w:r>
    </w:p>
    <w:p w:rsidR="00711992" w:rsidRPr="00711992" w:rsidRDefault="00711992" w:rsidP="00E52CA7">
      <w:pPr>
        <w:ind w:left="360"/>
      </w:pPr>
      <w:r w:rsidRPr="00711992">
        <w:t xml:space="preserve">UC – </w:t>
      </w:r>
      <w:proofErr w:type="gramStart"/>
      <w:r w:rsidRPr="00711992">
        <w:t>1 :</w:t>
      </w:r>
      <w:proofErr w:type="gramEnd"/>
      <w:r w:rsidRPr="00711992">
        <w:t xml:space="preserve"> Login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ID: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/>
                <w:sz w:val="28"/>
              </w:rPr>
              <w:t>1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name: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/>
                <w:sz w:val="28"/>
              </w:rPr>
              <w:t>Login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Actors: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Arial" w:hAnsi="Arial" w:cs="Angsana New"/>
                <w:b/>
                <w:bCs/>
                <w:color w:val="000000"/>
                <w:sz w:val="28"/>
                <w:cs/>
              </w:rPr>
              <w:t>ผู้ที่ต้องการยืมอุปกรณ์ และ อาจารย์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Description: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sz w:val="28"/>
                <w:szCs w:val="28"/>
              </w:rPr>
            </w:pP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ผู้ใช้งานระบบจะ</w:t>
            </w:r>
            <w:proofErr w:type="spellStart"/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ทํา</w:t>
            </w:r>
            <w:proofErr w:type="spellEnd"/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 xml:space="preserve">การ </w:t>
            </w: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Login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 xml:space="preserve">เพื่อเข้าใช้งาน </w:t>
            </w: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Website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ของระบบ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Trigger:</w:t>
            </w:r>
          </w:p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sz w:val="28"/>
                <w:szCs w:val="28"/>
              </w:rPr>
            </w:pP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เมื่อผู้ใช้งาน</w:t>
            </w:r>
            <w:proofErr w:type="spellStart"/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ทํา</w:t>
            </w:r>
            <w:proofErr w:type="spellEnd"/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 xml:space="preserve">การ </w:t>
            </w: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Login </w:t>
            </w:r>
            <w:proofErr w:type="spellStart"/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สําเร็จ</w:t>
            </w:r>
            <w:proofErr w:type="spellEnd"/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 xml:space="preserve"> จะสามารถเข้าใช้งานหน้า </w:t>
            </w: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Web page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ทั้งหมดได้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Pre conditions: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sz w:val="28"/>
                <w:szCs w:val="28"/>
              </w:rPr>
            </w:pP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1.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 xml:space="preserve">ผู้ใช้งานจะต้องมีบัญชีผู้ใช้งานนนทรี </w:t>
            </w: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Username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 xml:space="preserve">และ </w:t>
            </w: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Password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ในการเข้าสู่ ระบบผ่านคอมพิวเตอร์</w:t>
            </w:r>
          </w:p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sz w:val="28"/>
                <w:szCs w:val="28"/>
              </w:rPr>
            </w:pP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 xml:space="preserve">2.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 xml:space="preserve">ผู้ใช้จะต้องเชื่อมต่ออุปกรณ์กับ </w:t>
            </w:r>
            <w:r w:rsidRPr="00061C65">
              <w:rPr>
                <w:rFonts w:ascii="Arial" w:hAnsi="Arial" w:cs="Arial"/>
                <w:color w:val="000000"/>
                <w:sz w:val="28"/>
                <w:szCs w:val="28"/>
              </w:rPr>
              <w:t>Internet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Post conditions: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sz w:val="28"/>
                <w:szCs w:val="28"/>
              </w:rPr>
            </w:pP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ปรากฏหน้าต่างการใช้งาน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Input: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rFonts w:ascii="Arial" w:hAnsi="Arial" w:cs="Angsana New"/>
                <w:color w:val="000000"/>
                <w:sz w:val="28"/>
                <w:szCs w:val="28"/>
              </w:rPr>
            </w:pPr>
            <w:r w:rsidRPr="00061C65">
              <w:rPr>
                <w:rFonts w:ascii="Arial" w:hAnsi="Arial" w:cs="Angsana New"/>
                <w:color w:val="000000"/>
                <w:sz w:val="28"/>
                <w:szCs w:val="28"/>
              </w:rPr>
              <w:t xml:space="preserve">Username </w:t>
            </w:r>
            <w:r w:rsidRPr="00061C65"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 xml:space="preserve">และ </w:t>
            </w:r>
            <w:r w:rsidRPr="00061C65">
              <w:rPr>
                <w:rFonts w:ascii="Arial" w:hAnsi="Arial" w:cs="Angsana New"/>
                <w:color w:val="000000"/>
                <w:sz w:val="28"/>
                <w:szCs w:val="28"/>
              </w:rPr>
              <w:t>Password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Flow of activity: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/>
                <w:sz w:val="28"/>
              </w:rPr>
              <w:t>1.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>ผู้ใช้เข้าใช้ระบบทางเว็บ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 xml:space="preserve">2.ผู้ใช้จะกด </w:t>
            </w:r>
            <w:r w:rsidRPr="00061C65">
              <w:rPr>
                <w:rFonts w:ascii="TH SarabunPSK" w:hAnsi="TH SarabunPSK" w:cs="TH SarabunPSK"/>
                <w:sz w:val="28"/>
              </w:rPr>
              <w:t xml:space="preserve">login 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 xml:space="preserve">และ กรอก </w:t>
            </w:r>
            <w:r w:rsidRPr="00061C65">
              <w:rPr>
                <w:rFonts w:ascii="TH SarabunPSK" w:hAnsi="TH SarabunPSK" w:cs="TH SarabunPSK"/>
                <w:sz w:val="28"/>
              </w:rPr>
              <w:t xml:space="preserve">username 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Pr="00061C65">
              <w:rPr>
                <w:rFonts w:ascii="TH SarabunPSK" w:hAnsi="TH SarabunPSK" w:cs="TH SarabunPSK"/>
                <w:sz w:val="28"/>
              </w:rPr>
              <w:t xml:space="preserve">password 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>ที่เป็น ของระบบนนทรี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3.ผู้ใช้กดตกลง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4.เมื่อเข้าใช้งานสำเร็จผู้ใช้สามารถใช้งานได้ตามประเภทของผู้ใช้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Output: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เว็บไซต์ แสดงหน้าถัดไป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errors handling: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ผู้ใช้งานใส่ </w:t>
            </w:r>
            <w:r w:rsidRPr="00061C65">
              <w:rPr>
                <w:rFonts w:ascii="TH SarabunPSK" w:hAnsi="TH SarabunPSK" w:cs="TH SarabunPSK"/>
                <w:sz w:val="28"/>
              </w:rPr>
              <w:t xml:space="preserve">username 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 xml:space="preserve">กับ </w:t>
            </w:r>
            <w:r w:rsidRPr="00061C65">
              <w:rPr>
                <w:rFonts w:ascii="TH SarabunPSK" w:hAnsi="TH SarabunPSK" w:cs="TH SarabunPSK"/>
                <w:sz w:val="28"/>
              </w:rPr>
              <w:t>password</w:t>
            </w:r>
          </w:p>
        </w:tc>
      </w:tr>
    </w:tbl>
    <w:p w:rsidR="00BB6A2E" w:rsidRDefault="00BB6A2E" w:rsidP="00E45CCA">
      <w:pPr>
        <w:rPr>
          <w:rFonts w:hint="cs"/>
          <w:color w:val="00B050"/>
        </w:rPr>
      </w:pPr>
    </w:p>
    <w:p w:rsidR="00BB6A2E" w:rsidRDefault="00BB6A2E" w:rsidP="00E45CCA">
      <w:pPr>
        <w:rPr>
          <w:color w:val="00B050"/>
        </w:rPr>
      </w:pPr>
    </w:p>
    <w:p w:rsidR="00711992" w:rsidRDefault="00711992" w:rsidP="00711992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lastRenderedPageBreak/>
        <w:t xml:space="preserve">UC – </w:t>
      </w:r>
      <w:proofErr w:type="gramStart"/>
      <w:r>
        <w:rPr>
          <w:rFonts w:ascii="TH SarabunPSK" w:hAnsi="TH SarabunPSK" w:cs="TH SarabunPSK"/>
          <w:sz w:val="28"/>
        </w:rPr>
        <w:t>2 :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ข้อมูลอุปกรณ์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ID: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name: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ข้อมูลอุปกรณ์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Actors: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Arial" w:hAnsi="Arial" w:cs="Angsana New"/>
                <w:b/>
                <w:bCs/>
                <w:color w:val="000000"/>
                <w:sz w:val="28"/>
                <w:cs/>
              </w:rPr>
              <w:t>ผู้ที่ต้องการยืมอุปกรณ์ และ อาจารย์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Description:</w:t>
            </w:r>
          </w:p>
        </w:tc>
        <w:tc>
          <w:tcPr>
            <w:tcW w:w="4675" w:type="dxa"/>
          </w:tcPr>
          <w:p w:rsidR="00711992" w:rsidRPr="00061C65" w:rsidRDefault="00711992" w:rsidP="00711992">
            <w:pPr>
              <w:pStyle w:val="af"/>
              <w:numPr>
                <w:ilvl w:val="0"/>
                <w:numId w:val="10"/>
              </w:numPr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>ผู้ดูแลสามารถตรวจสอบอุปกรณ์ได้</w:t>
            </w:r>
          </w:p>
          <w:p w:rsidR="00711992" w:rsidRPr="00061C65" w:rsidRDefault="00711992" w:rsidP="00711992">
            <w:pPr>
              <w:pStyle w:val="af"/>
              <w:numPr>
                <w:ilvl w:val="0"/>
                <w:numId w:val="10"/>
              </w:numPr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>ผู้ดูแลสามารถเพิ่ม-ลบ-แก้ไขอุปกรณ์ภายในระบบได้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Trigger:</w:t>
            </w:r>
          </w:p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เมื่อ</w:t>
            </w:r>
            <w:r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>ผู้ดูแลเข้าหน้าอุปกรณ์ จะเห็นสถานะของอุปกรณ์ทั้งหมดที่ยืมได้</w:t>
            </w:r>
            <w:r w:rsidRPr="00061C6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Pre conditions:</w:t>
            </w:r>
          </w:p>
        </w:tc>
        <w:tc>
          <w:tcPr>
            <w:tcW w:w="4675" w:type="dxa"/>
          </w:tcPr>
          <w:p w:rsidR="00711992" w:rsidRPr="00404A08" w:rsidRDefault="00711992" w:rsidP="00E52CA7">
            <w:pPr>
              <w:pStyle w:val="af"/>
              <w:spacing w:before="0" w:beforeAutospacing="0" w:afterAutospacing="0"/>
              <w:rPr>
                <w:rFonts w:ascii="TH SarabunPSK" w:hAnsi="TH SarabunPSK" w:cstheme="minorBidi"/>
                <w:sz w:val="28"/>
                <w:szCs w:val="28"/>
              </w:rPr>
            </w:pPr>
            <w:r>
              <w:rPr>
                <w:rFonts w:ascii="TH SarabunPSK" w:hAnsi="TH SarabunPSK" w:cstheme="minorBidi" w:hint="cs"/>
                <w:sz w:val="28"/>
                <w:szCs w:val="28"/>
                <w:cs/>
              </w:rPr>
              <w:t>ผู้ดูแลเข้าใช้งานและตรวจสอบ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Post conditions: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sz w:val="28"/>
                <w:szCs w:val="28"/>
              </w:rPr>
            </w:pPr>
            <w:r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>รายละเอียดของรายการเพิ่ม-ลบ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Input: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rFonts w:ascii="Arial" w:hAnsi="Arial" w:cs="Angsana New"/>
                <w:color w:val="000000"/>
                <w:sz w:val="28"/>
                <w:szCs w:val="28"/>
              </w:rPr>
            </w:pPr>
            <w:r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>ข้อมูลรายละเอียดของอุปกรณ์ที่จะทำการเพิ่ม - ลบ - แก้ไข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Flow of activity: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/>
                <w:sz w:val="28"/>
              </w:rPr>
              <w:t>1.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>ผู้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ดูแล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>เข้าใช้ระบบทางเว็บ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ระบบแสดงหน้าข่าวสาร เลือกหมวด คลังอุปกรณ์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ผู้ดูแลแก้ไขตรวจสอบข้อมูลอุปกรณ์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4.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ระบบทำการแก้ไขตามที่ต้องการ และ แสดงในหน้าเว็บ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Output: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รายละเอียดของรายการอุปกรณ์ที่ผ่านการแก้ไข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errors handling: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ผู้ดูแลกรอกข้อมูลสำคัญไม่ครบ</w:t>
            </w:r>
          </w:p>
        </w:tc>
      </w:tr>
    </w:tbl>
    <w:p w:rsidR="00BB6A2E" w:rsidRPr="00711992" w:rsidRDefault="00BB6A2E" w:rsidP="00E45CCA">
      <w:pPr>
        <w:rPr>
          <w:color w:val="00B050"/>
        </w:rPr>
      </w:pPr>
    </w:p>
    <w:p w:rsidR="00BB6A2E" w:rsidRDefault="00BB6A2E" w:rsidP="00E45CCA">
      <w:pPr>
        <w:rPr>
          <w:color w:val="00B050"/>
        </w:rPr>
      </w:pPr>
    </w:p>
    <w:p w:rsidR="00BB6A2E" w:rsidRDefault="00BB6A2E" w:rsidP="00E45CCA">
      <w:pPr>
        <w:rPr>
          <w:color w:val="00B050"/>
        </w:rPr>
      </w:pPr>
    </w:p>
    <w:p w:rsidR="00E57262" w:rsidRDefault="00E57262" w:rsidP="00E45CCA">
      <w:pPr>
        <w:rPr>
          <w:color w:val="00B050"/>
        </w:rPr>
      </w:pPr>
    </w:p>
    <w:p w:rsidR="00E57262" w:rsidRDefault="00E57262" w:rsidP="00E45CCA">
      <w:pPr>
        <w:rPr>
          <w:color w:val="00B050"/>
        </w:rPr>
      </w:pPr>
    </w:p>
    <w:p w:rsidR="00E57262" w:rsidRDefault="00E57262" w:rsidP="00E45CCA">
      <w:pPr>
        <w:rPr>
          <w:rFonts w:hint="cs"/>
          <w:color w:val="00B050"/>
        </w:rPr>
      </w:pPr>
    </w:p>
    <w:p w:rsidR="00711992" w:rsidRDefault="00711992" w:rsidP="00711992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lastRenderedPageBreak/>
        <w:t xml:space="preserve">UC </w:t>
      </w:r>
      <w:proofErr w:type="gramStart"/>
      <w:r>
        <w:rPr>
          <w:rFonts w:ascii="TH SarabunPSK" w:hAnsi="TH SarabunPSK" w:cs="TH SarabunPSK"/>
          <w:sz w:val="28"/>
        </w:rPr>
        <w:t>–  :</w:t>
      </w:r>
      <w:proofErr w:type="gramEnd"/>
      <w:r>
        <w:rPr>
          <w:rFonts w:ascii="TH SarabunPSK" w:hAnsi="TH SarabunPSK" w:cs="TH SarabunPSK"/>
          <w:sz w:val="28"/>
        </w:rPr>
        <w:t xml:space="preserve"> 3 </w:t>
      </w:r>
      <w:r w:rsidRPr="00711992">
        <w:rPr>
          <w:rFonts w:ascii="TH SarabunPSK" w:hAnsi="TH SarabunPSK" w:cs="TH SarabunPSK"/>
          <w:sz w:val="28"/>
          <w:cs/>
        </w:rPr>
        <w:t>คำขอยืมอุปกรณ์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478"/>
        <w:gridCol w:w="4538"/>
      </w:tblGrid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ID: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name: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  <w:cs/>
              </w:rPr>
              <w:t>คำขอยืมอุปกรณ์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Actors: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Arial" w:hAnsi="Arial" w:cs="Angsana New"/>
                <w:b/>
                <w:bCs/>
                <w:color w:val="000000"/>
                <w:sz w:val="28"/>
                <w:cs/>
              </w:rPr>
              <w:t>ผู้ที่ต้องการยืมอุปกรณ์ และ อาจารย์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Description:</w:t>
            </w:r>
          </w:p>
        </w:tc>
        <w:tc>
          <w:tcPr>
            <w:tcW w:w="4675" w:type="dxa"/>
          </w:tcPr>
          <w:p w:rsidR="00711992" w:rsidRPr="00711992" w:rsidRDefault="00711992" w:rsidP="00711992">
            <w:pPr>
              <w:pStyle w:val="af"/>
              <w:numPr>
                <w:ilvl w:val="0"/>
                <w:numId w:val="10"/>
              </w:numPr>
              <w:spacing w:before="0" w:beforeAutospacing="0" w:afterAutospacing="0"/>
              <w:rPr>
                <w:sz w:val="28"/>
                <w:szCs w:val="28"/>
              </w:rPr>
            </w:pPr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ค้นหาอุปกรณ์ที่ต้องการยืม</w:t>
            </w:r>
          </w:p>
          <w:p w:rsidR="00711992" w:rsidRPr="00711992" w:rsidRDefault="00711992" w:rsidP="00E52CA7">
            <w:pPr>
              <w:pStyle w:val="a"/>
              <w:numPr>
                <w:ilvl w:val="0"/>
                <w:numId w:val="10"/>
              </w:numPr>
            </w:pPr>
            <w:r w:rsidRPr="00711992">
              <w:rPr>
                <w:cs/>
              </w:rPr>
              <w:t>ผู้ที่ต้องการยืมอุปกรณ์ส่งคำขอยืมเข้าไปในระบบ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Trigger:</w:t>
            </w:r>
          </w:p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675" w:type="dxa"/>
          </w:tcPr>
          <w:p w:rsidR="00711992" w:rsidRPr="00711992" w:rsidRDefault="00711992" w:rsidP="00711992">
            <w:pPr>
              <w:pStyle w:val="af"/>
              <w:rPr>
                <w:rFonts w:ascii="Arial" w:hAnsi="Arial" w:cs="Angsana New"/>
                <w:color w:val="000000"/>
                <w:sz w:val="28"/>
                <w:szCs w:val="28"/>
              </w:rPr>
            </w:pPr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เมื่อผู้ใช้ส่งคำขอยืมอุปกรณ์ไป แล้วได้รับการยืนยันจากอาจารย์ในระบบ ผู้ที่ต้องการยืมอุปกรณ์จะสามารถยืมอุปกรณ์ที่ต้องการยืมได้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Pre conditions:</w:t>
            </w:r>
          </w:p>
        </w:tc>
        <w:tc>
          <w:tcPr>
            <w:tcW w:w="4675" w:type="dxa"/>
          </w:tcPr>
          <w:p w:rsidR="00711992" w:rsidRPr="00711992" w:rsidRDefault="00711992" w:rsidP="00711992">
            <w:pPr>
              <w:pStyle w:val="af"/>
              <w:rPr>
                <w:rFonts w:ascii="TH SarabunPSK" w:hAnsi="TH SarabunPSK" w:cstheme="minorBidi"/>
                <w:sz w:val="28"/>
                <w:szCs w:val="28"/>
              </w:rPr>
            </w:pPr>
            <w:r w:rsidRPr="00711992">
              <w:rPr>
                <w:rFonts w:ascii="TH SarabunPSK" w:hAnsi="TH SarabunPSK" w:cs="TH SarabunPSK"/>
                <w:sz w:val="28"/>
                <w:szCs w:val="28"/>
                <w:cs/>
              </w:rPr>
              <w:t>1.ต้องเป็นนิสิต อาจารย์ และบุคลากร หรือบุคคลที่มีบัญชีกับทางมหาวิทยาลัยเกษตรศาสตร์</w:t>
            </w:r>
          </w:p>
          <w:p w:rsidR="00711992" w:rsidRPr="00404A08" w:rsidRDefault="00711992" w:rsidP="00711992">
            <w:pPr>
              <w:pStyle w:val="af"/>
              <w:rPr>
                <w:rFonts w:ascii="TH SarabunPSK" w:hAnsi="TH SarabunPSK" w:cstheme="minorBidi"/>
                <w:sz w:val="28"/>
                <w:szCs w:val="28"/>
              </w:rPr>
            </w:pPr>
            <w:r w:rsidRPr="0071199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2. ผู้ที่ต้องการยืมจะต้องมีอุปกรณ์ที่สามารถเข้ามาเชื่อมต่อกับระบบได้ และอุปกรณ์นั้นต้องใช้ </w:t>
            </w:r>
            <w:r w:rsidRPr="00711992">
              <w:rPr>
                <w:rFonts w:ascii="TH SarabunPSK" w:hAnsi="TH SarabunPSK" w:cstheme="minorBidi"/>
                <w:sz w:val="28"/>
                <w:szCs w:val="28"/>
              </w:rPr>
              <w:t xml:space="preserve">internet </w:t>
            </w:r>
            <w:r w:rsidRPr="00711992">
              <w:rPr>
                <w:rFonts w:ascii="TH SarabunPSK" w:hAnsi="TH SarabunPSK" w:cs="TH SarabunPSK"/>
                <w:sz w:val="28"/>
                <w:szCs w:val="28"/>
                <w:cs/>
              </w:rPr>
              <w:t>ได้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Post conditions:</w:t>
            </w:r>
          </w:p>
        </w:tc>
        <w:tc>
          <w:tcPr>
            <w:tcW w:w="4675" w:type="dxa"/>
          </w:tcPr>
          <w:p w:rsidR="00711992" w:rsidRPr="00711992" w:rsidRDefault="00711992" w:rsidP="00711992">
            <w:pPr>
              <w:pStyle w:val="af"/>
              <w:rPr>
                <w:rFonts w:ascii="Arial" w:hAnsi="Arial" w:cs="Angsana New"/>
                <w:color w:val="000000"/>
                <w:sz w:val="28"/>
                <w:szCs w:val="28"/>
              </w:rPr>
            </w:pPr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1.ได้รับ</w:t>
            </w:r>
            <w:proofErr w:type="spellStart"/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สถานะการ</w:t>
            </w:r>
            <w:proofErr w:type="spellEnd"/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ยืมของอุปกรณ์จากอาจารย์</w:t>
            </w:r>
          </w:p>
          <w:p w:rsidR="00711992" w:rsidRPr="00061C65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2.สามารถยืมหรือไม่ได้ยืมของอุปกรณ์ที่ต้องการยืมได้</w:t>
            </w:r>
          </w:p>
        </w:tc>
      </w:tr>
      <w:tr w:rsidR="00711992" w:rsidTr="00E52CA7">
        <w:tc>
          <w:tcPr>
            <w:tcW w:w="4675" w:type="dxa"/>
          </w:tcPr>
          <w:p w:rsidR="00711992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Input:</w:t>
            </w:r>
          </w:p>
        </w:tc>
        <w:tc>
          <w:tcPr>
            <w:tcW w:w="4675" w:type="dxa"/>
          </w:tcPr>
          <w:p w:rsidR="00711992" w:rsidRPr="00711992" w:rsidRDefault="00711992" w:rsidP="00711992">
            <w:pPr>
              <w:pStyle w:val="af"/>
              <w:rPr>
                <w:rFonts w:ascii="Arial" w:hAnsi="Arial" w:cs="Angsana New"/>
                <w:color w:val="000000"/>
                <w:sz w:val="28"/>
                <w:szCs w:val="28"/>
              </w:rPr>
            </w:pPr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1.ข้อมูลผู้ที่ต้องการยืมอุปกรณ์ เช่น ชื่อ นามสกุล รหัสประจำตัว</w:t>
            </w:r>
          </w:p>
          <w:p w:rsidR="00711992" w:rsidRPr="00061C65" w:rsidRDefault="00711992" w:rsidP="00711992">
            <w:pPr>
              <w:pStyle w:val="af"/>
              <w:spacing w:before="0" w:beforeAutospacing="0" w:afterAutospacing="0"/>
              <w:rPr>
                <w:rFonts w:ascii="Arial" w:hAnsi="Arial" w:cs="Angsana New"/>
                <w:color w:val="000000"/>
                <w:sz w:val="28"/>
                <w:szCs w:val="28"/>
              </w:rPr>
            </w:pPr>
            <w:r w:rsidRPr="00711992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2.ข้อมูลอุปกรณ์ที่ต้องการยืม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Flow of activity:</w:t>
            </w:r>
          </w:p>
        </w:tc>
        <w:tc>
          <w:tcPr>
            <w:tcW w:w="4675" w:type="dxa"/>
          </w:tcPr>
          <w:p w:rsidR="00711992" w:rsidRPr="00711992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</w:rPr>
              <w:t>1.</w:t>
            </w:r>
            <w:r w:rsidRPr="00711992">
              <w:rPr>
                <w:rFonts w:ascii="TH SarabunPSK" w:hAnsi="TH SarabunPSK" w:cs="TH SarabunPSK"/>
                <w:sz w:val="28"/>
                <w:cs/>
              </w:rPr>
              <w:t>ผู้ใช้ระบุ ชื่อ นามสกุล รหัสประจำตัวของตัวเอง</w:t>
            </w:r>
          </w:p>
          <w:p w:rsidR="00711992" w:rsidRPr="00711992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</w:rPr>
              <w:t>2.</w:t>
            </w:r>
            <w:r w:rsidRPr="00711992">
              <w:rPr>
                <w:rFonts w:ascii="TH SarabunPSK" w:hAnsi="TH SarabunPSK" w:cs="TH SarabunPSK"/>
                <w:sz w:val="28"/>
                <w:cs/>
              </w:rPr>
              <w:t>ระบุอุปกรณ์ที่ต้องการยืม</w:t>
            </w:r>
          </w:p>
          <w:p w:rsidR="00711992" w:rsidRPr="00711992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</w:rPr>
              <w:t>3.</w:t>
            </w:r>
            <w:r w:rsidRPr="00711992">
              <w:rPr>
                <w:rFonts w:ascii="TH SarabunPSK" w:hAnsi="TH SarabunPSK" w:cs="TH SarabunPSK"/>
                <w:sz w:val="28"/>
                <w:cs/>
              </w:rPr>
              <w:t>ผู้ใช้กดปุ่มตกลงเพื่อยืนยันการยืม หรือยกเลิกการยืมได้</w:t>
            </w:r>
          </w:p>
          <w:p w:rsidR="00711992" w:rsidRPr="00711992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</w:rPr>
              <w:t>4.</w:t>
            </w:r>
            <w:r w:rsidRPr="00711992">
              <w:rPr>
                <w:rFonts w:ascii="TH SarabunPSK" w:hAnsi="TH SarabunPSK" w:cs="TH SarabunPSK"/>
                <w:sz w:val="28"/>
                <w:cs/>
              </w:rPr>
              <w:t>เมื่อผู้ใช้สำเร็จการยืมระบบจะส่งการแจ้งเตือนไปให้กับอาจารย์และต้องรอ</w:t>
            </w:r>
          </w:p>
          <w:p w:rsidR="00711992" w:rsidRPr="00061C65" w:rsidRDefault="00711992" w:rsidP="00711992">
            <w:pPr>
              <w:rPr>
                <w:rFonts w:ascii="TH SarabunPSK" w:hAnsi="TH SarabunPSK" w:cs="TH SarabunPSK"/>
                <w:sz w:val="28"/>
                <w:cs/>
              </w:rPr>
            </w:pPr>
            <w:r w:rsidRPr="00711992">
              <w:rPr>
                <w:rFonts w:ascii="TH SarabunPSK" w:hAnsi="TH SarabunPSK" w:cs="TH SarabunPSK"/>
                <w:sz w:val="28"/>
                <w:cs/>
              </w:rPr>
              <w:t xml:space="preserve">ให้อาจารย์ตอบกลับว่าสามารถยืมอุปกรณ์นี้ได้ 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Output: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711992">
              <w:rPr>
                <w:rFonts w:ascii="TH SarabunPSK" w:hAnsi="TH SarabunPSK" w:cs="TH SarabunPSK"/>
                <w:sz w:val="28"/>
                <w:cs/>
              </w:rPr>
              <w:t>สถานะการ</w:t>
            </w:r>
            <w:proofErr w:type="spellEnd"/>
            <w:r w:rsidRPr="00711992">
              <w:rPr>
                <w:rFonts w:ascii="TH SarabunPSK" w:hAnsi="TH SarabunPSK" w:cs="TH SarabunPSK"/>
                <w:sz w:val="28"/>
                <w:cs/>
              </w:rPr>
              <w:t>ยืมอุปกรณ์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errors handling:</w:t>
            </w:r>
          </w:p>
        </w:tc>
        <w:tc>
          <w:tcPr>
            <w:tcW w:w="4675" w:type="dxa"/>
          </w:tcPr>
          <w:p w:rsidR="00711992" w:rsidRPr="00711992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  <w:cs/>
              </w:rPr>
              <w:t>1.ระบุชื่อ นามสกุล รหัสประจำตัวของตัวเองผิด</w:t>
            </w:r>
          </w:p>
          <w:p w:rsidR="00711992" w:rsidRPr="00711992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  <w:cs/>
              </w:rPr>
              <w:t>2.ระบุอุปกรณ์ที่ไม่ได้อยู่ในฐานข้อมูลการยืม</w:t>
            </w:r>
          </w:p>
          <w:p w:rsidR="00711992" w:rsidRPr="00061C65" w:rsidRDefault="00711992" w:rsidP="00711992">
            <w:pPr>
              <w:rPr>
                <w:rFonts w:ascii="TH SarabunPSK" w:hAnsi="TH SarabunPSK" w:cs="TH SarabunPSK"/>
                <w:sz w:val="28"/>
              </w:rPr>
            </w:pPr>
            <w:r w:rsidRPr="00711992">
              <w:rPr>
                <w:rFonts w:ascii="TH SarabunPSK" w:hAnsi="TH SarabunPSK" w:cs="TH SarabunPSK"/>
                <w:sz w:val="28"/>
                <w:cs/>
              </w:rPr>
              <w:t>3.เป็นบุคคลที่ไม่มีบัญชีมหาวิทยาลัยเกษตรศาสตร์</w:t>
            </w:r>
          </w:p>
        </w:tc>
      </w:tr>
    </w:tbl>
    <w:p w:rsidR="00E57262" w:rsidRDefault="00E57262" w:rsidP="00E45CCA">
      <w:pPr>
        <w:rPr>
          <w:color w:val="00B050"/>
        </w:rPr>
      </w:pPr>
    </w:p>
    <w:p w:rsidR="00711992" w:rsidRDefault="00711992" w:rsidP="00711992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 xml:space="preserve">UC – </w:t>
      </w:r>
      <w:proofErr w:type="gramStart"/>
      <w:r>
        <w:rPr>
          <w:rFonts w:ascii="TH SarabunPSK" w:hAnsi="TH SarabunPSK" w:cs="TH SarabunPSK" w:hint="cs"/>
          <w:sz w:val="28"/>
          <w:cs/>
        </w:rPr>
        <w:t>4</w:t>
      </w:r>
      <w:r>
        <w:rPr>
          <w:rFonts w:ascii="TH SarabunPSK" w:hAnsi="TH SarabunPSK" w:cs="TH SarabunPSK"/>
          <w:sz w:val="28"/>
        </w:rPr>
        <w:t xml:space="preserve"> :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การตอบกลับคำขอยืมอุปกรณ์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ID: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name: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การตอบกลับคำขอยืมอุปกรณ์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Actors: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Arial" w:hAnsi="Arial" w:cs="Angsana New"/>
                <w:b/>
                <w:bCs/>
                <w:color w:val="000000"/>
                <w:sz w:val="28"/>
                <w:cs/>
              </w:rPr>
              <w:t>ผู้ที่ต้องการยืมอุปกรณ์ และ อาจารย์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Description:</w:t>
            </w:r>
          </w:p>
        </w:tc>
        <w:tc>
          <w:tcPr>
            <w:tcW w:w="4675" w:type="dxa"/>
          </w:tcPr>
          <w:p w:rsidR="00711992" w:rsidRPr="00061C65" w:rsidRDefault="00711992" w:rsidP="00711992">
            <w:pPr>
              <w:pStyle w:val="af"/>
              <w:numPr>
                <w:ilvl w:val="0"/>
                <w:numId w:val="10"/>
              </w:numPr>
              <w:spacing w:before="0" w:beforeAutospacing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อาจารย์ที่ปรึกษาจะกดยืนยันคำขอจากนิสิตที่ส่งมาให้ยืนยันเพื่อยืมอุปกรณ์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Trigger:</w:t>
            </w:r>
          </w:p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 w:rsidRPr="00061C65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เมื่อ</w:t>
            </w:r>
            <w:r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>อาจารย์กดยืนยัน จะสามารถไปรับของได้</w:t>
            </w:r>
            <w:r w:rsidRPr="00061C6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Pre conditions:</w:t>
            </w:r>
          </w:p>
        </w:tc>
        <w:tc>
          <w:tcPr>
            <w:tcW w:w="4675" w:type="dxa"/>
          </w:tcPr>
          <w:p w:rsidR="00711992" w:rsidRPr="00404A08" w:rsidRDefault="00711992" w:rsidP="00E52CA7">
            <w:pPr>
              <w:pStyle w:val="af"/>
              <w:spacing w:before="0" w:beforeAutospacing="0" w:afterAutospacing="0"/>
              <w:rPr>
                <w:rFonts w:ascii="TH SarabunPSK" w:hAnsi="TH SarabunPSK" w:cstheme="minorBidi"/>
                <w:sz w:val="28"/>
                <w:szCs w:val="28"/>
              </w:rPr>
            </w:pPr>
            <w:r>
              <w:rPr>
                <w:rFonts w:ascii="TH SarabunPSK" w:hAnsi="TH SarabunPSK" w:cstheme="minorBidi" w:hint="cs"/>
                <w:sz w:val="28"/>
                <w:szCs w:val="28"/>
                <w:cs/>
              </w:rPr>
              <w:t>อาจารย์เข้าใช้งานและตรวจสอบคำขอ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Post conditions: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นิสิตสามารถไปรับอุปกรณ์</w:t>
            </w:r>
          </w:p>
        </w:tc>
      </w:tr>
      <w:tr w:rsidR="00711992" w:rsidTr="00E52CA7">
        <w:tc>
          <w:tcPr>
            <w:tcW w:w="4675" w:type="dxa"/>
          </w:tcPr>
          <w:p w:rsidR="00711992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Input: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pStyle w:val="af"/>
              <w:spacing w:before="0" w:beforeAutospacing="0" w:afterAutospacing="0"/>
              <w:rPr>
                <w:rFonts w:ascii="Arial" w:hAnsi="Arial" w:cs="Angsana New"/>
                <w:color w:val="000000"/>
                <w:sz w:val="28"/>
                <w:szCs w:val="28"/>
              </w:rPr>
            </w:pPr>
            <w:r>
              <w:rPr>
                <w:rFonts w:ascii="Arial" w:hAnsi="Arial" w:cs="Angsana New" w:hint="cs"/>
                <w:color w:val="000000"/>
                <w:sz w:val="28"/>
                <w:szCs w:val="28"/>
                <w:cs/>
              </w:rPr>
              <w:t>คำร้องขอการยืมอุปกรณ์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Flow of activity: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อาจารย์เข้า</w:t>
            </w:r>
            <w:r w:rsidRPr="00061C65">
              <w:rPr>
                <w:rFonts w:ascii="TH SarabunPSK" w:hAnsi="TH SarabunPSK" w:cs="TH SarabunPSK" w:hint="cs"/>
                <w:sz w:val="28"/>
                <w:cs/>
              </w:rPr>
              <w:t>ใช้ระบบทางเว็บ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ระบบแสดงหน้าข่าวสาร เลือกหมวด คำร้องขอ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3.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อาจารย์ตรวจสอบคำร้องขอและกดยืนยัน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 w:rsidRPr="00061C65">
              <w:rPr>
                <w:rFonts w:ascii="TH SarabunPSK" w:hAnsi="TH SarabunPSK" w:cs="TH SarabunPSK" w:hint="cs"/>
                <w:sz w:val="28"/>
                <w:cs/>
              </w:rPr>
              <w:t>4.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ระบบทำการยืนยัน</w:t>
            </w:r>
          </w:p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Output: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หน้าคำร้องขอหายไป</w:t>
            </w:r>
          </w:p>
        </w:tc>
      </w:tr>
      <w:tr w:rsidR="00711992" w:rsidTr="00E52CA7">
        <w:tc>
          <w:tcPr>
            <w:tcW w:w="4675" w:type="dxa"/>
          </w:tcPr>
          <w:p w:rsidR="00711992" w:rsidRPr="00707D47" w:rsidRDefault="00711992" w:rsidP="00E52CA7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errors handling:</w:t>
            </w:r>
          </w:p>
        </w:tc>
        <w:tc>
          <w:tcPr>
            <w:tcW w:w="4675" w:type="dxa"/>
          </w:tcPr>
          <w:p w:rsidR="00711992" w:rsidRPr="00061C65" w:rsidRDefault="00711992" w:rsidP="00E52CA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เมื่อไม่ได้กดอนุญาตหรือไม่อนุญาต</w:t>
            </w:r>
          </w:p>
        </w:tc>
      </w:tr>
    </w:tbl>
    <w:p w:rsidR="00E57262" w:rsidRDefault="00E57262" w:rsidP="00E45CCA">
      <w:pPr>
        <w:rPr>
          <w:color w:val="00B050"/>
        </w:rPr>
      </w:pPr>
    </w:p>
    <w:p w:rsidR="003A2E6C" w:rsidRDefault="003A2E6C" w:rsidP="00E45CCA">
      <w:pPr>
        <w:rPr>
          <w:color w:val="00B050"/>
        </w:rPr>
      </w:pPr>
    </w:p>
    <w:p w:rsidR="003A2E6C" w:rsidRDefault="003A2E6C" w:rsidP="00E45CCA">
      <w:pPr>
        <w:rPr>
          <w:color w:val="00B050"/>
        </w:rPr>
      </w:pPr>
    </w:p>
    <w:p w:rsidR="003A2E6C" w:rsidRDefault="003A2E6C" w:rsidP="00E45CCA">
      <w:pPr>
        <w:rPr>
          <w:color w:val="00B050"/>
        </w:rPr>
      </w:pPr>
    </w:p>
    <w:p w:rsidR="003A2E6C" w:rsidRDefault="003A2E6C" w:rsidP="00E45CCA">
      <w:pPr>
        <w:rPr>
          <w:color w:val="00B050"/>
        </w:rPr>
      </w:pPr>
    </w:p>
    <w:p w:rsidR="003A2E6C" w:rsidRDefault="003A2E6C" w:rsidP="00E45CCA">
      <w:pPr>
        <w:rPr>
          <w:color w:val="00B050"/>
        </w:rPr>
      </w:pPr>
    </w:p>
    <w:p w:rsidR="003A2E6C" w:rsidRDefault="003A2E6C" w:rsidP="00E45CCA">
      <w:pPr>
        <w:rPr>
          <w:color w:val="00B050"/>
        </w:rPr>
      </w:pPr>
    </w:p>
    <w:p w:rsidR="003A2E6C" w:rsidRDefault="003A2E6C" w:rsidP="00E45CCA">
      <w:pPr>
        <w:rPr>
          <w:color w:val="00B050"/>
        </w:rPr>
      </w:pPr>
      <w:r>
        <w:rPr>
          <w:rFonts w:ascii="TH SarabunPSK" w:hAnsi="TH SarabunPSK" w:cs="TH SarabunPSK"/>
          <w:sz w:val="28"/>
        </w:rPr>
        <w:lastRenderedPageBreak/>
        <w:t xml:space="preserve">UC – </w:t>
      </w:r>
      <w:proofErr w:type="gramStart"/>
      <w:r>
        <w:rPr>
          <w:rFonts w:ascii="TH SarabunPSK" w:hAnsi="TH SarabunPSK" w:cs="TH SarabunPSK"/>
          <w:sz w:val="28"/>
        </w:rPr>
        <w:t>5</w:t>
      </w:r>
      <w:r>
        <w:rPr>
          <w:rFonts w:ascii="TH SarabunPSK" w:hAnsi="TH SarabunPSK" w:cs="TH SarabunPSK"/>
          <w:sz w:val="28"/>
        </w:rPr>
        <w:t xml:space="preserve"> :</w:t>
      </w:r>
      <w:proofErr w:type="gramEnd"/>
      <w:r>
        <w:rPr>
          <w:rFonts w:ascii="TH SarabunPSK" w:hAnsi="TH SarabunPSK" w:cs="TH SarabunPSK"/>
          <w:sz w:val="28"/>
        </w:rPr>
        <w:t xml:space="preserve"> </w:t>
      </w:r>
      <w:r w:rsidRPr="003A2E6C">
        <w:rPr>
          <w:rFonts w:ascii="TH SarabunPSK" w:hAnsi="TH SarabunPSK" w:cs="TH SarabunPSK"/>
          <w:sz w:val="28"/>
          <w:cs/>
        </w:rPr>
        <w:t>การแจ้งเตือน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ID:</w:t>
            </w:r>
          </w:p>
        </w:tc>
        <w:tc>
          <w:tcPr>
            <w:tcW w:w="4675" w:type="dxa"/>
          </w:tcPr>
          <w:p w:rsidR="003A2E6C" w:rsidRPr="00061C65" w:rsidRDefault="003A2E6C" w:rsidP="00204E8E">
            <w:pPr>
              <w:rPr>
                <w:rFonts w:ascii="TH SarabunPSK" w:hAnsi="TH SarabunPSK" w:cs="TH SarabunPSK"/>
                <w:sz w:val="28"/>
              </w:rPr>
            </w:pPr>
            <w:r w:rsidRPr="003A2E6C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rFonts w:ascii="TH SarabunPSK" w:hAnsi="TH SarabunPSK" w:cs="TH SarabunPSK"/>
                <w:b/>
                <w:bCs/>
                <w:sz w:val="28"/>
              </w:rPr>
              <w:t>Use case name:</w:t>
            </w:r>
          </w:p>
        </w:tc>
        <w:tc>
          <w:tcPr>
            <w:tcW w:w="4675" w:type="dxa"/>
          </w:tcPr>
          <w:p w:rsidR="003A2E6C" w:rsidRPr="00061C65" w:rsidRDefault="003A2E6C" w:rsidP="00204E8E">
            <w:pPr>
              <w:rPr>
                <w:rFonts w:ascii="TH SarabunPSK" w:hAnsi="TH SarabunPSK" w:cs="TH SarabunPSK"/>
                <w:sz w:val="28"/>
              </w:rPr>
            </w:pPr>
            <w:r w:rsidRPr="003A2E6C">
              <w:rPr>
                <w:rFonts w:ascii="TH SarabunPSK" w:hAnsi="TH SarabunPSK" w:cs="TH SarabunPSK"/>
                <w:sz w:val="28"/>
                <w:cs/>
              </w:rPr>
              <w:t>การแจ้งเตือน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Actors:</w:t>
            </w:r>
          </w:p>
        </w:tc>
        <w:tc>
          <w:tcPr>
            <w:tcW w:w="4675" w:type="dxa"/>
          </w:tcPr>
          <w:p w:rsidR="003A2E6C" w:rsidRPr="00061C65" w:rsidRDefault="003A2E6C" w:rsidP="003A2E6C">
            <w:pPr>
              <w:rPr>
                <w:rFonts w:ascii="TH SarabunPSK" w:hAnsi="TH SarabunPSK" w:cs="TH SarabunPSK" w:hint="cs"/>
                <w:sz w:val="28"/>
              </w:rPr>
            </w:pPr>
            <w:r w:rsidRPr="003A2E6C">
              <w:rPr>
                <w:rFonts w:ascii="TH SarabunPSK" w:hAnsi="TH SarabunPSK" w:cs="TH SarabunPSK"/>
                <w:sz w:val="28"/>
                <w:cs/>
              </w:rPr>
              <w:t>นิสิต อาจารย์ บุคลากร ผู้ที่ต้องการยืมอุปกรณ์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Description:</w:t>
            </w:r>
          </w:p>
        </w:tc>
        <w:tc>
          <w:tcPr>
            <w:tcW w:w="4675" w:type="dxa"/>
          </w:tcPr>
          <w:p w:rsidR="003A2E6C" w:rsidRPr="003A2E6C" w:rsidRDefault="003A2E6C" w:rsidP="003A2E6C">
            <w:pPr>
              <w:pStyle w:val="af"/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1. แจ้งเตือนให้กับอาจารย์เพื่อยืนยันให้กับนิสิตที่ต้องการยืม</w:t>
            </w:r>
          </w:p>
          <w:p w:rsidR="003A2E6C" w:rsidRPr="003A2E6C" w:rsidRDefault="003A2E6C" w:rsidP="003A2E6C">
            <w:pPr>
              <w:pStyle w:val="af"/>
              <w:rPr>
                <w:rFonts w:ascii="TH SarabunPSK" w:hAnsi="TH SarabunPSK" w:cs="TH SarabunPSK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2.แจ้งเตือนให้กับนิสิตเพื่อให้รู้ว่าอาจารย์ตอบกลับ</w:t>
            </w:r>
            <w:proofErr w:type="spellStart"/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สถานะการ</w:t>
            </w:r>
            <w:proofErr w:type="spellEnd"/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ยืม</w:t>
            </w:r>
          </w:p>
          <w:p w:rsidR="003A2E6C" w:rsidRPr="003A2E6C" w:rsidRDefault="003A2E6C" w:rsidP="003A2E6C">
            <w:pPr>
              <w:pStyle w:val="af"/>
              <w:rPr>
                <w:rFonts w:ascii="TH SarabunPSK" w:hAnsi="TH SarabunPSK" w:cs="TH SarabunPSK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3.แจ้งเตือนให้กับบุคลากร เพื่อให้รู้ว่า</w:t>
            </w:r>
            <w:proofErr w:type="spellStart"/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อุปรณ์</w:t>
            </w:r>
            <w:proofErr w:type="spellEnd"/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ที่ยืมไปมีสถานะเป็นอย่างไร</w:t>
            </w:r>
          </w:p>
          <w:p w:rsidR="003A2E6C" w:rsidRPr="00061C65" w:rsidRDefault="003A2E6C" w:rsidP="003A2E6C">
            <w:pPr>
              <w:pStyle w:val="af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4.แจ้งเตือนให้กับผู้ที่ต้องการยืมอุปกรณ์ นิสิต อาจารย์ บุคลากร ว่าควรคืนอุปกรณ์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Trigger:</w:t>
            </w:r>
          </w:p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675" w:type="dxa"/>
          </w:tcPr>
          <w:p w:rsidR="003A2E6C" w:rsidRPr="003A2E6C" w:rsidRDefault="003A2E6C" w:rsidP="003A2E6C">
            <w:pPr>
              <w:pStyle w:val="af"/>
              <w:rPr>
                <w:rFonts w:ascii="TH SarabunPSK" w:hAnsi="TH SarabunPSK" w:cs="TH SarabunPSK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เมื่อระบบแจ้งเตือนให้กับผู้ที่เกี่ยวข้องในระบบทั้งหมดแล้ว</w:t>
            </w:r>
          </w:p>
          <w:p w:rsidR="003A2E6C" w:rsidRPr="00061C65" w:rsidRDefault="003A2E6C" w:rsidP="003A2E6C">
            <w:pPr>
              <w:pStyle w:val="af"/>
              <w:spacing w:before="0" w:beforeAutospacing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จะทำให้ทุกคนสามารถรับรู้ความเคลื่อนไหวของระบบได้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Pre conditions:</w:t>
            </w:r>
          </w:p>
        </w:tc>
        <w:tc>
          <w:tcPr>
            <w:tcW w:w="4675" w:type="dxa"/>
          </w:tcPr>
          <w:p w:rsidR="003A2E6C" w:rsidRPr="003A2E6C" w:rsidRDefault="003A2E6C" w:rsidP="003A2E6C">
            <w:pPr>
              <w:pStyle w:val="af"/>
              <w:rPr>
                <w:rFonts w:ascii="TH SarabunPSK" w:hAnsi="TH SarabunPSK" w:cstheme="minorBidi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1.นิสิตต้องส่งคำขอยืมอุปกรณ์</w:t>
            </w:r>
          </w:p>
          <w:p w:rsidR="003A2E6C" w:rsidRPr="003A2E6C" w:rsidRDefault="003A2E6C" w:rsidP="003A2E6C">
            <w:pPr>
              <w:pStyle w:val="af"/>
              <w:rPr>
                <w:rFonts w:ascii="TH SarabunPSK" w:hAnsi="TH SarabunPSK" w:cstheme="minorBidi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2.อาจารย์ตอบกลับ</w:t>
            </w:r>
            <w:proofErr w:type="spellStart"/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สถานะการ</w:t>
            </w:r>
            <w:proofErr w:type="spellEnd"/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ยืนยันการยืม</w:t>
            </w:r>
          </w:p>
          <w:p w:rsidR="003A2E6C" w:rsidRPr="003A2E6C" w:rsidRDefault="003A2E6C" w:rsidP="003A2E6C">
            <w:pPr>
              <w:pStyle w:val="af"/>
              <w:rPr>
                <w:rFonts w:ascii="TH SarabunPSK" w:hAnsi="TH SarabunPSK" w:cstheme="minorBidi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3.การยืมอุปกรณ์สำเร็จ หรือถูกยกเลิก</w:t>
            </w:r>
          </w:p>
          <w:p w:rsidR="003A2E6C" w:rsidRPr="00404A08" w:rsidRDefault="003A2E6C" w:rsidP="003A2E6C">
            <w:pPr>
              <w:pStyle w:val="af"/>
              <w:spacing w:before="0" w:beforeAutospacing="0" w:afterAutospacing="0"/>
              <w:rPr>
                <w:rFonts w:ascii="TH SarabunPSK" w:hAnsi="TH SarabunPSK" w:cstheme="minorBidi" w:hint="cs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4.ระยะเวลาการยืมอุปกรณ์เกินเวลาที่กำหนด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Post conditions:</w:t>
            </w:r>
          </w:p>
        </w:tc>
        <w:tc>
          <w:tcPr>
            <w:tcW w:w="4675" w:type="dxa"/>
          </w:tcPr>
          <w:p w:rsidR="003A2E6C" w:rsidRPr="00061C65" w:rsidRDefault="003A2E6C" w:rsidP="00204E8E">
            <w:pPr>
              <w:pStyle w:val="af"/>
              <w:spacing w:before="0" w:beforeAutospacing="0" w:afterAutospacing="0"/>
              <w:rPr>
                <w:rFonts w:ascii="TH SarabunPSK" w:hAnsi="TH SarabunPSK" w:cs="TH SarabunPSK"/>
                <w:sz w:val="28"/>
                <w:szCs w:val="28"/>
              </w:rPr>
            </w:pPr>
            <w:r w:rsidRPr="003A2E6C">
              <w:rPr>
                <w:rFonts w:ascii="TH SarabunPSK" w:hAnsi="TH SarabunPSK" w:cs="TH SarabunPSK"/>
                <w:sz w:val="28"/>
                <w:szCs w:val="28"/>
                <w:cs/>
              </w:rPr>
              <w:t>ได้รับการแจ้งเตือนของระบบการยืม-คืนอุปกรณ์</w:t>
            </w:r>
          </w:p>
        </w:tc>
      </w:tr>
      <w:tr w:rsidR="003A2E6C" w:rsidTr="00204E8E">
        <w:tc>
          <w:tcPr>
            <w:tcW w:w="4675" w:type="dxa"/>
          </w:tcPr>
          <w:p w:rsidR="003A2E6C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Input:</w:t>
            </w:r>
          </w:p>
        </w:tc>
        <w:tc>
          <w:tcPr>
            <w:tcW w:w="4675" w:type="dxa"/>
          </w:tcPr>
          <w:p w:rsidR="003A2E6C" w:rsidRPr="00061C65" w:rsidRDefault="003A2E6C" w:rsidP="00204E8E">
            <w:pPr>
              <w:pStyle w:val="af"/>
              <w:spacing w:before="0" w:beforeAutospacing="0" w:afterAutospacing="0"/>
              <w:rPr>
                <w:rFonts w:ascii="Arial" w:hAnsi="Arial" w:cs="Angsana New"/>
                <w:color w:val="000000"/>
                <w:sz w:val="28"/>
                <w:szCs w:val="28"/>
              </w:rPr>
            </w:pPr>
            <w:r w:rsidRPr="003A2E6C">
              <w:rPr>
                <w:rFonts w:ascii="Arial" w:hAnsi="Arial" w:cs="Angsana New"/>
                <w:color w:val="000000"/>
                <w:sz w:val="28"/>
                <w:szCs w:val="28"/>
                <w:cs/>
              </w:rPr>
              <w:t>มีการยืมอุปกรณ์ภายในระบบ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707D47">
              <w:rPr>
                <w:b/>
                <w:bCs/>
              </w:rPr>
              <w:t>Flow of activity:</w:t>
            </w:r>
          </w:p>
        </w:tc>
        <w:tc>
          <w:tcPr>
            <w:tcW w:w="4675" w:type="dxa"/>
          </w:tcPr>
          <w:p w:rsidR="003A2E6C" w:rsidRPr="003A2E6C" w:rsidRDefault="003A2E6C" w:rsidP="003A2E6C">
            <w:pPr>
              <w:rPr>
                <w:rFonts w:ascii="TH SarabunPSK" w:hAnsi="TH SarabunPSK" w:cs="TH SarabunPSK"/>
                <w:sz w:val="24"/>
                <w:szCs w:val="28"/>
              </w:rPr>
            </w:pPr>
            <w:r w:rsidRPr="003A2E6C">
              <w:rPr>
                <w:rFonts w:ascii="TH SarabunPSK" w:hAnsi="TH SarabunPSK" w:cs="TH SarabunPSK"/>
                <w:sz w:val="24"/>
                <w:szCs w:val="28"/>
              </w:rPr>
              <w:t>1.</w:t>
            </w:r>
            <w:r w:rsidRPr="003A2E6C">
              <w:rPr>
                <w:rFonts w:ascii="TH SarabunPSK" w:hAnsi="TH SarabunPSK" w:cs="TH SarabunPSK"/>
                <w:sz w:val="24"/>
                <w:szCs w:val="28"/>
                <w:cs/>
              </w:rPr>
              <w:t>นิสิต อาจารย์ บุคลากร ผู้ที่ต้องการยืมอุปกรณ์ส่งคำขอยืมอุปกรณ์</w:t>
            </w:r>
          </w:p>
          <w:p w:rsidR="003A2E6C" w:rsidRPr="003A2E6C" w:rsidRDefault="003A2E6C" w:rsidP="003A2E6C">
            <w:pPr>
              <w:rPr>
                <w:rFonts w:ascii="TH SarabunPSK" w:hAnsi="TH SarabunPSK" w:cs="TH SarabunPSK"/>
                <w:sz w:val="24"/>
                <w:szCs w:val="28"/>
              </w:rPr>
            </w:pPr>
            <w:r w:rsidRPr="003A2E6C">
              <w:rPr>
                <w:rFonts w:ascii="TH SarabunPSK" w:hAnsi="TH SarabunPSK" w:cs="TH SarabunPSK"/>
                <w:sz w:val="24"/>
                <w:szCs w:val="28"/>
              </w:rPr>
              <w:t>2.</w:t>
            </w:r>
            <w:r w:rsidRPr="003A2E6C">
              <w:rPr>
                <w:rFonts w:ascii="TH SarabunPSK" w:hAnsi="TH SarabunPSK" w:cs="TH SarabunPSK"/>
                <w:sz w:val="24"/>
                <w:szCs w:val="28"/>
                <w:cs/>
              </w:rPr>
              <w:t>ถ้าเป็นนิสิตระบบจะแจ้งเตือนไปให้กับอาจารย์</w:t>
            </w:r>
          </w:p>
          <w:p w:rsidR="003A2E6C" w:rsidRPr="00061C65" w:rsidRDefault="003A2E6C" w:rsidP="003A2E6C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3A2E6C">
              <w:rPr>
                <w:rFonts w:ascii="TH SarabunPSK" w:hAnsi="TH SarabunPSK" w:cs="TH SarabunPSK"/>
                <w:sz w:val="24"/>
                <w:szCs w:val="28"/>
              </w:rPr>
              <w:t>3.</w:t>
            </w:r>
            <w:r w:rsidRPr="003A2E6C">
              <w:rPr>
                <w:rFonts w:ascii="TH SarabunPSK" w:hAnsi="TH SarabunPSK" w:cs="TH SarabunPSK"/>
                <w:sz w:val="24"/>
                <w:szCs w:val="28"/>
                <w:cs/>
              </w:rPr>
              <w:t>ระบบจะแจ้งเตือนให้กับผู้ที่เกี่ยวข้องในระบบการยืม-คืน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Output:</w:t>
            </w:r>
          </w:p>
        </w:tc>
        <w:tc>
          <w:tcPr>
            <w:tcW w:w="4675" w:type="dxa"/>
          </w:tcPr>
          <w:p w:rsidR="003A2E6C" w:rsidRPr="00061C65" w:rsidRDefault="003A2E6C" w:rsidP="00204E8E">
            <w:pPr>
              <w:rPr>
                <w:rFonts w:ascii="TH SarabunPSK" w:hAnsi="TH SarabunPSK" w:cs="TH SarabunPSK"/>
                <w:sz w:val="28"/>
              </w:rPr>
            </w:pPr>
            <w:r w:rsidRPr="003A2E6C">
              <w:rPr>
                <w:rFonts w:ascii="TH SarabunPSK" w:hAnsi="TH SarabunPSK" w:cs="TH SarabunPSK"/>
                <w:sz w:val="28"/>
                <w:cs/>
              </w:rPr>
              <w:t>ข้อความแสดงบนหน้าจอบนอุปกรณ์ของผู้ยืม</w:t>
            </w:r>
          </w:p>
        </w:tc>
      </w:tr>
      <w:tr w:rsidR="003A2E6C" w:rsidTr="00204E8E">
        <w:tc>
          <w:tcPr>
            <w:tcW w:w="4675" w:type="dxa"/>
          </w:tcPr>
          <w:p w:rsidR="003A2E6C" w:rsidRPr="00707D47" w:rsidRDefault="003A2E6C" w:rsidP="00204E8E">
            <w:pPr>
              <w:rPr>
                <w:b/>
                <w:bCs/>
              </w:rPr>
            </w:pPr>
            <w:r w:rsidRPr="00707D47">
              <w:rPr>
                <w:b/>
                <w:bCs/>
              </w:rPr>
              <w:t>errors handling:</w:t>
            </w:r>
          </w:p>
        </w:tc>
        <w:tc>
          <w:tcPr>
            <w:tcW w:w="4675" w:type="dxa"/>
          </w:tcPr>
          <w:p w:rsidR="003A2E6C" w:rsidRPr="003A2E6C" w:rsidRDefault="003A2E6C" w:rsidP="003A2E6C">
            <w:pPr>
              <w:rPr>
                <w:rFonts w:ascii="TH SarabunPSK" w:hAnsi="TH SarabunPSK" w:cs="TH SarabunPSK"/>
                <w:sz w:val="28"/>
              </w:rPr>
            </w:pPr>
            <w:r w:rsidRPr="003A2E6C">
              <w:rPr>
                <w:rFonts w:ascii="TH SarabunPSK" w:hAnsi="TH SarabunPSK" w:cs="TH SarabunPSK"/>
                <w:sz w:val="28"/>
                <w:cs/>
              </w:rPr>
              <w:t>1.เมื่ออุปกรณ์ที่ได้รับการแจ้งเตือนนั้นชำรุดง</w:t>
            </w:r>
          </w:p>
          <w:p w:rsidR="003A2E6C" w:rsidRPr="00061C65" w:rsidRDefault="003A2E6C" w:rsidP="003A2E6C">
            <w:pPr>
              <w:rPr>
                <w:rFonts w:ascii="TH SarabunPSK" w:hAnsi="TH SarabunPSK" w:cs="TH SarabunPSK"/>
                <w:sz w:val="28"/>
              </w:rPr>
            </w:pPr>
            <w:r w:rsidRPr="003A2E6C">
              <w:rPr>
                <w:rFonts w:ascii="TH SarabunPSK" w:hAnsi="TH SarabunPSK" w:cs="TH SarabunPSK"/>
                <w:sz w:val="28"/>
                <w:cs/>
              </w:rPr>
              <w:t>2.เมื่อ</w:t>
            </w:r>
            <w:proofErr w:type="spellStart"/>
            <w:r w:rsidRPr="003A2E6C">
              <w:rPr>
                <w:rFonts w:ascii="TH SarabunPSK" w:hAnsi="TH SarabunPSK" w:cs="TH SarabunPSK"/>
                <w:sz w:val="28"/>
                <w:cs/>
              </w:rPr>
              <w:t>ใส่ช้อ</w:t>
            </w:r>
            <w:proofErr w:type="spellEnd"/>
            <w:r w:rsidRPr="003A2E6C">
              <w:rPr>
                <w:rFonts w:ascii="TH SarabunPSK" w:hAnsi="TH SarabunPSK" w:cs="TH SarabunPSK"/>
                <w:sz w:val="28"/>
                <w:cs/>
              </w:rPr>
              <w:t>มูลผิดจะทำให้การแจ้งเตือนไปให้กับอีกฝ่ายผิดไปด้วย</w:t>
            </w:r>
          </w:p>
        </w:tc>
      </w:tr>
    </w:tbl>
    <w:p w:rsidR="009360A7" w:rsidRDefault="00714A39" w:rsidP="00BD678B">
      <w:pPr>
        <w:ind w:firstLine="720"/>
      </w:pPr>
      <w:r>
        <w:lastRenderedPageBreak/>
        <w:t xml:space="preserve">3.2 </w:t>
      </w:r>
      <w:r w:rsidR="009360A7">
        <w:rPr>
          <w:rFonts w:hint="cs"/>
          <w:cs/>
        </w:rPr>
        <w:t xml:space="preserve">ความต้องการแบบ </w:t>
      </w:r>
      <w:r w:rsidR="009360A7">
        <w:t>Non-functional</w:t>
      </w:r>
    </w:p>
    <w:p w:rsidR="00285D9A" w:rsidRPr="00285D9A" w:rsidRDefault="00E32FB7" w:rsidP="00E03C0B">
      <w:pPr>
        <w:rPr>
          <w:rFonts w:hint="cs"/>
          <w:cs/>
        </w:rPr>
      </w:pPr>
      <w:r w:rsidRPr="00E052C5">
        <w:rPr>
          <w:rFonts w:hint="cs"/>
          <w:color w:val="00B050"/>
          <w:cs/>
        </w:rPr>
        <w:tab/>
      </w:r>
      <w:r w:rsidRPr="0022206A">
        <w:t>3.3.1 Performance:</w:t>
      </w:r>
      <w:r w:rsidR="00285D9A">
        <w:rPr>
          <w:rFonts w:hint="cs"/>
          <w:cs/>
        </w:rPr>
        <w:t xml:space="preserve"> </w:t>
      </w:r>
      <w:r w:rsidR="003F0308" w:rsidRPr="0022206A">
        <w:rPr>
          <w:rFonts w:hint="cs"/>
          <w:cs/>
        </w:rPr>
        <w:t>ระบบรองรับ</w:t>
      </w:r>
      <w:r w:rsidRPr="0022206A">
        <w:rPr>
          <w:rFonts w:hint="cs"/>
          <w:cs/>
        </w:rPr>
        <w:t>คำขอ</w:t>
      </w:r>
      <w:r w:rsidR="00285D9A">
        <w:rPr>
          <w:rFonts w:hint="cs"/>
          <w:cs/>
        </w:rPr>
        <w:t>ยืมอุปกรณ์</w:t>
      </w:r>
      <w:r w:rsidRPr="0022206A">
        <w:rPr>
          <w:rFonts w:hint="cs"/>
          <w:cs/>
        </w:rPr>
        <w:t>พร้อมกันได้</w:t>
      </w:r>
      <w:r w:rsidR="00285D9A">
        <w:rPr>
          <w:rFonts w:hint="cs"/>
          <w:cs/>
        </w:rPr>
        <w:t xml:space="preserve"> และมีการ </w:t>
      </w:r>
      <w:r w:rsidR="00285D9A">
        <w:t>update</w:t>
      </w:r>
      <w:r w:rsidR="00285D9A">
        <w:rPr>
          <w:rFonts w:hint="cs"/>
          <w:cs/>
        </w:rPr>
        <w:t xml:space="preserve"> ข้อมูลของอุปกรณ์ตลอดเวลาว่าอุปกรณ์ชนิดนั้นๆมีอยู่หรือไม่</w:t>
      </w:r>
    </w:p>
    <w:p w:rsidR="00602EF6" w:rsidRPr="00791392" w:rsidRDefault="00602EF6" w:rsidP="00E03C0B">
      <w:pPr>
        <w:rPr>
          <w:rFonts w:hint="cs"/>
          <w:cs/>
        </w:rPr>
      </w:pPr>
      <w:r w:rsidRPr="0022206A">
        <w:tab/>
      </w:r>
      <w:r w:rsidRPr="0022206A">
        <w:rPr>
          <w:rFonts w:hint="cs"/>
          <w:cs/>
        </w:rPr>
        <w:t>เหตุผล</w:t>
      </w:r>
      <w:r w:rsidRPr="0022206A">
        <w:t>:</w:t>
      </w:r>
      <w:r w:rsidRPr="0022206A">
        <w:rPr>
          <w:cs/>
        </w:rPr>
        <w:tab/>
      </w:r>
      <w:r w:rsidR="00285D9A">
        <w:rPr>
          <w:rFonts w:hint="cs"/>
          <w:cs/>
        </w:rPr>
        <w:t xml:space="preserve">ระบบต้องสามารถรองรับผู้ใช้จำนวนมากที่เข้ามาใช้งานได้ และระบบจำเป็นต้อง </w:t>
      </w:r>
      <w:r w:rsidR="00285D9A">
        <w:t>update</w:t>
      </w:r>
      <w:r w:rsidR="00285D9A">
        <w:rPr>
          <w:rFonts w:hint="cs"/>
          <w:cs/>
        </w:rPr>
        <w:t xml:space="preserve"> ข้อมูลของอุปกรณ์ที่มีอยู่ตลอดเวลา เพื่อให้ผู้ที่เข้ามาใช้ทราบว่ามีอุปกรณ์นั้นๆอยู่หรือไม่</w:t>
      </w:r>
      <w:r w:rsidR="00791392">
        <w:t xml:space="preserve"> </w:t>
      </w:r>
      <w:r w:rsidR="00791392">
        <w:rPr>
          <w:rFonts w:hint="cs"/>
          <w:cs/>
        </w:rPr>
        <w:t>เพื่อสะดวกต่อการยืม</w:t>
      </w:r>
      <w:r w:rsidR="00791392">
        <w:t>-</w:t>
      </w:r>
      <w:r w:rsidR="00791392">
        <w:rPr>
          <w:rFonts w:hint="cs"/>
          <w:cs/>
        </w:rPr>
        <w:t>คืนอุปกรณ์</w:t>
      </w:r>
    </w:p>
    <w:p w:rsidR="00EF03EF" w:rsidRPr="0022206A" w:rsidRDefault="00EF03EF" w:rsidP="00E03C0B">
      <w:r w:rsidRPr="0022206A">
        <w:rPr>
          <w:rFonts w:hint="cs"/>
          <w:cs/>
        </w:rPr>
        <w:tab/>
      </w:r>
      <w:r w:rsidR="00285D9A">
        <w:t xml:space="preserve">3.3.2 Reliability: </w:t>
      </w:r>
      <w:r w:rsidRPr="0022206A">
        <w:rPr>
          <w:rFonts w:hint="cs"/>
          <w:cs/>
        </w:rPr>
        <w:t>ระบบ</w:t>
      </w:r>
      <w:r w:rsidR="00285D9A">
        <w:rPr>
          <w:rFonts w:hint="cs"/>
          <w:cs/>
        </w:rPr>
        <w:t>ยืม</w:t>
      </w:r>
      <w:r w:rsidR="00285D9A">
        <w:t>-</w:t>
      </w:r>
      <w:r w:rsidR="00285D9A">
        <w:rPr>
          <w:rFonts w:hint="cs"/>
          <w:cs/>
        </w:rPr>
        <w:t>คืนอุปกรณ์</w:t>
      </w:r>
      <w:r w:rsidRPr="0022206A">
        <w:rPr>
          <w:rFonts w:hint="cs"/>
          <w:cs/>
        </w:rPr>
        <w:t>จะต้องมีความน่าเชื่อถือและไม่ล้</w:t>
      </w:r>
      <w:r w:rsidR="00285D9A">
        <w:rPr>
          <w:rFonts w:hint="cs"/>
          <w:cs/>
        </w:rPr>
        <w:t xml:space="preserve">มเหลว </w:t>
      </w:r>
      <w:r w:rsidRPr="0022206A">
        <w:rPr>
          <w:rFonts w:hint="cs"/>
          <w:cs/>
        </w:rPr>
        <w:t>โดย</w:t>
      </w:r>
      <w:r w:rsidR="004E27C5" w:rsidRPr="0022206A">
        <w:rPr>
          <w:rFonts w:hint="cs"/>
          <w:cs/>
        </w:rPr>
        <w:t>หากระบบ</w:t>
      </w:r>
      <w:r w:rsidR="00872D6D" w:rsidRPr="0022206A">
        <w:rPr>
          <w:rFonts w:hint="cs"/>
          <w:cs/>
        </w:rPr>
        <w:t>ล้มเหลว</w:t>
      </w:r>
      <w:r w:rsidR="004E27C5" w:rsidRPr="0022206A">
        <w:rPr>
          <w:rFonts w:hint="cs"/>
          <w:cs/>
        </w:rPr>
        <w:t xml:space="preserve"> จะต้องกลับมาใช้งานได้ภายใน 10 นาที</w:t>
      </w:r>
    </w:p>
    <w:p w:rsidR="004E27C5" w:rsidRDefault="004E27C5" w:rsidP="00E03C0B">
      <w:pPr>
        <w:rPr>
          <w:rFonts w:hint="cs"/>
          <w:cs/>
        </w:rPr>
      </w:pPr>
      <w:r w:rsidRPr="00E052C5">
        <w:rPr>
          <w:rFonts w:hint="cs"/>
          <w:color w:val="00B050"/>
          <w:cs/>
        </w:rPr>
        <w:tab/>
      </w:r>
      <w:r w:rsidRPr="00451ECA">
        <w:rPr>
          <w:rFonts w:hint="cs"/>
          <w:cs/>
        </w:rPr>
        <w:t xml:space="preserve">3.3.3 </w:t>
      </w:r>
      <w:r w:rsidRPr="00451ECA">
        <w:t xml:space="preserve">Availability: </w:t>
      </w:r>
      <w:r w:rsidR="003903BE" w:rsidRPr="00451ECA">
        <w:rPr>
          <w:rFonts w:hint="cs"/>
          <w:cs/>
        </w:rPr>
        <w:t>ระบบ</w:t>
      </w:r>
      <w:r w:rsidR="00CD787B">
        <w:rPr>
          <w:rFonts w:hint="cs"/>
          <w:cs/>
        </w:rPr>
        <w:t>ยืม</w:t>
      </w:r>
      <w:r w:rsidR="00CD787B">
        <w:t>-</w:t>
      </w:r>
      <w:r w:rsidR="00CD787B">
        <w:rPr>
          <w:rFonts w:hint="cs"/>
          <w:cs/>
        </w:rPr>
        <w:t>คืนอุปกรณ์</w:t>
      </w:r>
      <w:r w:rsidR="003903BE" w:rsidRPr="00451ECA">
        <w:rPr>
          <w:rFonts w:hint="cs"/>
          <w:cs/>
        </w:rPr>
        <w:t>สามารถใช้งานได้</w:t>
      </w:r>
      <w:r w:rsidR="00451ECA">
        <w:t xml:space="preserve"> 24</w:t>
      </w:r>
      <w:r w:rsidR="00451ECA">
        <w:rPr>
          <w:rFonts w:hint="cs"/>
          <w:cs/>
        </w:rPr>
        <w:t xml:space="preserve"> ชั่วโมง</w:t>
      </w:r>
      <w:r w:rsidR="006F28B2" w:rsidRPr="00451ECA">
        <w:rPr>
          <w:rFonts w:hint="cs"/>
          <w:cs/>
        </w:rPr>
        <w:t xml:space="preserve"> โดยเวลาที่ระบบดาวน์รวมกันจะต้องไม่เกิน 5 นาทีต่อวันในช่วงเวลาดังกล่าว</w:t>
      </w:r>
    </w:p>
    <w:p w:rsidR="00D30AA9" w:rsidRPr="00451ECA" w:rsidRDefault="00CD787B" w:rsidP="00E03C0B">
      <w:pPr>
        <w:rPr>
          <w:rFonts w:hint="cs"/>
          <w:cs/>
        </w:rPr>
      </w:pPr>
      <w:r>
        <w:tab/>
        <w:t xml:space="preserve">3.3.4 </w:t>
      </w:r>
      <w:r w:rsidRPr="00CD787B">
        <w:t>Security</w:t>
      </w:r>
      <w:r>
        <w:t xml:space="preserve">: </w:t>
      </w:r>
      <w:r>
        <w:rPr>
          <w:rFonts w:hint="cs"/>
          <w:cs/>
        </w:rPr>
        <w:t>ระบบยืม</w:t>
      </w:r>
      <w:r>
        <w:t>-</w:t>
      </w:r>
      <w:r>
        <w:rPr>
          <w:rFonts w:hint="cs"/>
          <w:cs/>
        </w:rPr>
        <w:t>คืนอุปกรณ์มีความปลอดภัยต้องผู้ใช้ระบบ โดยอาจจะมีการใส่</w:t>
      </w:r>
      <w:r>
        <w:t xml:space="preserve"> code</w:t>
      </w:r>
      <w:r>
        <w:rPr>
          <w:rFonts w:hint="cs"/>
          <w:cs/>
        </w:rPr>
        <w:t xml:space="preserve"> ตอน </w:t>
      </w:r>
      <w:r>
        <w:t xml:space="preserve">login </w:t>
      </w:r>
      <w:r>
        <w:rPr>
          <w:rFonts w:hint="cs"/>
          <w:cs/>
        </w:rPr>
        <w:t xml:space="preserve">เพื่อกันระบบบอท และเก็บข้อมูลของผู้ใช้ระบบให้เป็น </w:t>
      </w:r>
      <w:r w:rsidRPr="00CD787B">
        <w:t>private</w:t>
      </w:r>
    </w:p>
    <w:p w:rsidR="00834AC5" w:rsidRDefault="00D30AA9" w:rsidP="00834AC5">
      <w:pPr>
        <w:pStyle w:val="a"/>
        <w:numPr>
          <w:ilvl w:val="0"/>
          <w:numId w:val="6"/>
        </w:numPr>
        <w:jc w:val="thaiDistribute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-405738</wp:posOffset>
            </wp:positionH>
            <wp:positionV relativeFrom="paragraph">
              <wp:posOffset>550601</wp:posOffset>
            </wp:positionV>
            <wp:extent cx="6574348" cy="4669637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348" cy="466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AC5" w:rsidRPr="00E03C0B">
        <w:rPr>
          <w:rFonts w:hint="cs"/>
          <w:b/>
          <w:bCs/>
          <w:cs/>
        </w:rPr>
        <w:t>แผนภาพการวิเคราะห์ระบบ</w:t>
      </w:r>
    </w:p>
    <w:p w:rsidR="00834AC5" w:rsidRPr="005D46A9" w:rsidRDefault="00834AC5" w:rsidP="00834AC5">
      <w:pPr>
        <w:pStyle w:val="a"/>
        <w:numPr>
          <w:ilvl w:val="0"/>
          <w:numId w:val="6"/>
        </w:numPr>
        <w:jc w:val="thaiDistribute"/>
        <w:rPr>
          <w:b/>
          <w:bCs/>
        </w:rPr>
      </w:pPr>
      <w:r w:rsidRPr="005D46A9">
        <w:rPr>
          <w:rFonts w:hint="cs"/>
          <w:b/>
          <w:bCs/>
          <w:cs/>
        </w:rPr>
        <w:t>ภาคผนวก</w:t>
      </w:r>
    </w:p>
    <w:sdt>
      <w:sdtPr>
        <w:rPr>
          <w:cs/>
        </w:rPr>
        <w:id w:val="1823625206"/>
        <w:placeholder>
          <w:docPart w:val="715985CF7F494E9DBB7617C16D99633C"/>
        </w:placeholder>
      </w:sdtPr>
      <w:sdtContent>
        <w:p w:rsidR="00BE0A90" w:rsidRDefault="00BE0A90" w:rsidP="00BE0A90">
          <w:pPr>
            <w:ind w:firstLine="720"/>
          </w:pPr>
          <w:r>
            <w:rPr>
              <w:rFonts w:cs="TH SarabunPSK"/>
              <w:cs/>
            </w:rPr>
            <w:t>ระบบยืม-คืนอุปกรณ์สำหรับภาควิชาวิศวกรรมคอมพิวเตอร์</w:t>
          </w:r>
          <w:r>
            <w:rPr>
              <w:rFonts w:hint="cs"/>
              <w:cs/>
            </w:rPr>
            <w:t xml:space="preserve"> </w:t>
          </w:r>
          <w:r>
            <w:rPr>
              <w:rFonts w:cs="TH SarabunPSK"/>
              <w:cs/>
            </w:rPr>
            <w:t>คณะวิศวกรรมศาสตร์ กำแพงแสน มหาวิทยาลัยเกษตรศาสตร์</w:t>
          </w:r>
        </w:p>
        <w:p w:rsidR="00BE0A90" w:rsidRDefault="00BE0A90" w:rsidP="008F42A8">
          <w:hyperlink r:id="rId9" w:history="1">
            <w:r>
              <w:rPr>
                <w:rStyle w:val="ad"/>
              </w:rPr>
              <w:t>http://cpe.eng.kps.ku.ac.th/courseware/pluginfile.php/7576/mod_resource/content/0/%E0%B8%A3%E0%B8%B0%E0%B8%9A%E0%B8%9A%E0%B8%A2%E0%B8%B7%E0%B8%A1%E0%B8%AD%E0%B8%B8%E0%B8%9B%E0%B8%81%E0%B8%A3%E0%B8%93%E0%B9%8C.pdf</w:t>
            </w:r>
          </w:hyperlink>
        </w:p>
        <w:p w:rsidR="00BE0A90" w:rsidRDefault="00BE0A90" w:rsidP="00BE0A90">
          <w:pPr>
            <w:ind w:firstLine="720"/>
          </w:pPr>
          <w:r>
            <w:rPr>
              <w:cs/>
            </w:rPr>
            <w:t xml:space="preserve">ระบบยืมคืนอุปกรณ์ห้องปฏิบัติการวิจัย ภาควิชาวิศวกรรมคอมพิวเตอร์ คณะวิศวกรรมศาสตร์ </w:t>
          </w:r>
          <w:proofErr w:type="spellStart"/>
          <w:r>
            <w:rPr>
              <w:cs/>
            </w:rPr>
            <w:t>กําแพงแสน</w:t>
          </w:r>
          <w:proofErr w:type="spellEnd"/>
          <w:r>
            <w:t xml:space="preserve"> Research Laboratory Equipment </w:t>
          </w:r>
          <w:proofErr w:type="spellStart"/>
          <w:r>
            <w:t>CirculationSystem</w:t>
          </w:r>
          <w:proofErr w:type="spellEnd"/>
          <w:r>
            <w:t xml:space="preserve"> for the Department of Computer Engineering, Faculty of Engineering at </w:t>
          </w:r>
          <w:proofErr w:type="spellStart"/>
          <w:r>
            <w:t>Kamphaeng</w:t>
          </w:r>
          <w:proofErr w:type="spellEnd"/>
          <w:r>
            <w:t xml:space="preserve"> </w:t>
          </w:r>
          <w:proofErr w:type="spellStart"/>
          <w:r>
            <w:t>Saen</w:t>
          </w:r>
          <w:proofErr w:type="spellEnd"/>
        </w:p>
        <w:p w:rsidR="00BE0A90" w:rsidRPr="00F72DC6" w:rsidRDefault="00BE0A90" w:rsidP="008F42A8">
          <w:hyperlink r:id="rId10" w:history="1">
            <w:r>
              <w:rPr>
                <w:rStyle w:val="ad"/>
              </w:rPr>
              <w:t>http://www.eng.kps.ku.ac.th/dblibv2/fileupload/project_IdDoc210_IdPro596.pdf</w:t>
            </w:r>
          </w:hyperlink>
        </w:p>
      </w:sdtContent>
    </w:sdt>
    <w:sectPr w:rsidR="00BE0A90" w:rsidRPr="00F72DC6" w:rsidSect="00FC1070">
      <w:headerReference w:type="default" r:id="rId11"/>
      <w:footerReference w:type="default" r:id="rId12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448" w:rsidRDefault="00B73448" w:rsidP="00086F1C">
      <w:pPr>
        <w:spacing w:after="0" w:line="240" w:lineRule="auto"/>
      </w:pPr>
      <w:r>
        <w:separator/>
      </w:r>
    </w:p>
  </w:endnote>
  <w:endnote w:type="continuationSeparator" w:id="0">
    <w:p w:rsidR="00B73448" w:rsidRDefault="00B73448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A7" w:rsidRDefault="00E52CA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>
      <w:rPr>
        <w:rFonts w:asciiTheme="majorHAnsi" w:eastAsiaTheme="majorEastAsia" w:hAnsiTheme="majorHAnsi" w:cstheme="majorBidi"/>
        <w:sz w:val="24"/>
        <w:szCs w:val="24"/>
      </w:rPr>
      <w:t>1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382B3D" w:rsidRPr="00382B3D">
      <w:rPr>
        <w:rFonts w:asciiTheme="majorHAnsi" w:eastAsiaTheme="majorEastAsia" w:hAnsiTheme="majorHAnsi" w:cstheme="majorBidi"/>
        <w:noProof/>
        <w:sz w:val="24"/>
        <w:szCs w:val="36"/>
      </w:rPr>
      <w:t>3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:rsidR="00E52CA7" w:rsidRDefault="00E52C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448" w:rsidRDefault="00B73448" w:rsidP="00086F1C">
      <w:pPr>
        <w:spacing w:after="0" w:line="240" w:lineRule="auto"/>
      </w:pPr>
      <w:r>
        <w:separator/>
      </w:r>
    </w:p>
  </w:footnote>
  <w:footnote w:type="continuationSeparator" w:id="0">
    <w:p w:rsidR="00B73448" w:rsidRDefault="00B73448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CA7" w:rsidRDefault="00E52CA7" w:rsidP="008F1724">
    <w:pPr>
      <w:pStyle w:val="a7"/>
      <w:pBdr>
        <w:bottom w:val="single" w:sz="4" w:space="1" w:color="auto"/>
      </w:pBdr>
      <w:jc w:val="right"/>
    </w:pPr>
    <w:r w:rsidRPr="00E52CA7">
      <w:rPr>
        <w:rFonts w:cs="TH SarabunPSK"/>
        <w:cs/>
      </w:rPr>
      <w:t>ระบบยืม-คืนอุปกรณ์ของภาควิชาวิศวกรรมคอมพิวเตอร์</w:t>
    </w:r>
  </w:p>
  <w:p w:rsidR="00E52CA7" w:rsidRPr="00086F1C" w:rsidRDefault="00E52CA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32C63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F22D05"/>
    <w:multiLevelType w:val="hybridMultilevel"/>
    <w:tmpl w:val="06822ACC"/>
    <w:lvl w:ilvl="0" w:tplc="4CEEC90E">
      <w:start w:val="3"/>
      <w:numFmt w:val="bullet"/>
      <w:pStyle w:val="a"/>
      <w:lvlText w:val="-"/>
      <w:lvlJc w:val="left"/>
      <w:pPr>
        <w:ind w:left="1152" w:hanging="360"/>
      </w:pPr>
      <w:rPr>
        <w:rFonts w:ascii="TH SarabunPSK" w:eastAsiaTheme="minorHAnsi" w:hAnsi="TH SarabunPSK" w:cs="TH SarabunPSK" w:hint="default"/>
        <w:sz w:val="40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7" w15:restartNumberingAfterBreak="0">
    <w:nsid w:val="74D27481"/>
    <w:multiLevelType w:val="hybridMultilevel"/>
    <w:tmpl w:val="14CADFAA"/>
    <w:lvl w:ilvl="0" w:tplc="0444F128">
      <w:start w:val="17"/>
      <w:numFmt w:val="bullet"/>
      <w:lvlText w:val="-"/>
      <w:lvlJc w:val="left"/>
      <w:pPr>
        <w:ind w:left="7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19"/>
    <w:rsid w:val="000032D2"/>
    <w:rsid w:val="00022C38"/>
    <w:rsid w:val="0004262A"/>
    <w:rsid w:val="00053F43"/>
    <w:rsid w:val="0007674A"/>
    <w:rsid w:val="00086F1C"/>
    <w:rsid w:val="000A11CF"/>
    <w:rsid w:val="000B2536"/>
    <w:rsid w:val="000E76C5"/>
    <w:rsid w:val="000F08C2"/>
    <w:rsid w:val="000F60BA"/>
    <w:rsid w:val="00102E2E"/>
    <w:rsid w:val="001203E5"/>
    <w:rsid w:val="001226EA"/>
    <w:rsid w:val="00126B2B"/>
    <w:rsid w:val="00142B8F"/>
    <w:rsid w:val="00153CD7"/>
    <w:rsid w:val="0019080A"/>
    <w:rsid w:val="001C0415"/>
    <w:rsid w:val="001C1731"/>
    <w:rsid w:val="001C6B1D"/>
    <w:rsid w:val="001C7B81"/>
    <w:rsid w:val="001D0E50"/>
    <w:rsid w:val="001F241A"/>
    <w:rsid w:val="0022206A"/>
    <w:rsid w:val="00285D9A"/>
    <w:rsid w:val="00302AD8"/>
    <w:rsid w:val="003068A9"/>
    <w:rsid w:val="003161AF"/>
    <w:rsid w:val="003411AA"/>
    <w:rsid w:val="00375884"/>
    <w:rsid w:val="00376C6F"/>
    <w:rsid w:val="00382B3D"/>
    <w:rsid w:val="003903BE"/>
    <w:rsid w:val="00392CFE"/>
    <w:rsid w:val="003A2E6C"/>
    <w:rsid w:val="003C341D"/>
    <w:rsid w:val="003C38CE"/>
    <w:rsid w:val="003F0308"/>
    <w:rsid w:val="00416B1E"/>
    <w:rsid w:val="00447AB5"/>
    <w:rsid w:val="00451ECA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73C39"/>
    <w:rsid w:val="005B6BD6"/>
    <w:rsid w:val="005D4368"/>
    <w:rsid w:val="005D46A9"/>
    <w:rsid w:val="005F5B3F"/>
    <w:rsid w:val="00602EF6"/>
    <w:rsid w:val="006226B3"/>
    <w:rsid w:val="0063219E"/>
    <w:rsid w:val="00632FA8"/>
    <w:rsid w:val="00637837"/>
    <w:rsid w:val="00671800"/>
    <w:rsid w:val="0067440B"/>
    <w:rsid w:val="00683AE6"/>
    <w:rsid w:val="00690B41"/>
    <w:rsid w:val="00694BAD"/>
    <w:rsid w:val="006E3BA7"/>
    <w:rsid w:val="006F28B2"/>
    <w:rsid w:val="00711992"/>
    <w:rsid w:val="00713E19"/>
    <w:rsid w:val="00714A39"/>
    <w:rsid w:val="007740F7"/>
    <w:rsid w:val="00791392"/>
    <w:rsid w:val="007E3F8E"/>
    <w:rsid w:val="008267F8"/>
    <w:rsid w:val="0083497D"/>
    <w:rsid w:val="00834AC5"/>
    <w:rsid w:val="008524C1"/>
    <w:rsid w:val="00860773"/>
    <w:rsid w:val="00872D6D"/>
    <w:rsid w:val="00875E62"/>
    <w:rsid w:val="00883513"/>
    <w:rsid w:val="008B564E"/>
    <w:rsid w:val="008B7ADE"/>
    <w:rsid w:val="008C08CB"/>
    <w:rsid w:val="008C66FB"/>
    <w:rsid w:val="008C6BEB"/>
    <w:rsid w:val="008F1724"/>
    <w:rsid w:val="008F42A8"/>
    <w:rsid w:val="0092173F"/>
    <w:rsid w:val="009360A7"/>
    <w:rsid w:val="00944EF7"/>
    <w:rsid w:val="00954793"/>
    <w:rsid w:val="00973D52"/>
    <w:rsid w:val="0097497B"/>
    <w:rsid w:val="009810F5"/>
    <w:rsid w:val="009B6BBF"/>
    <w:rsid w:val="009C2868"/>
    <w:rsid w:val="00A0616E"/>
    <w:rsid w:val="00A27A45"/>
    <w:rsid w:val="00A35161"/>
    <w:rsid w:val="00A43116"/>
    <w:rsid w:val="00A565A0"/>
    <w:rsid w:val="00A64DBB"/>
    <w:rsid w:val="00A74566"/>
    <w:rsid w:val="00AD492A"/>
    <w:rsid w:val="00AD78EA"/>
    <w:rsid w:val="00AF7B9F"/>
    <w:rsid w:val="00B025CF"/>
    <w:rsid w:val="00B436B3"/>
    <w:rsid w:val="00B73448"/>
    <w:rsid w:val="00B8554C"/>
    <w:rsid w:val="00B91E85"/>
    <w:rsid w:val="00BA4AB3"/>
    <w:rsid w:val="00BB6A2E"/>
    <w:rsid w:val="00BC650D"/>
    <w:rsid w:val="00BD5D52"/>
    <w:rsid w:val="00BD678B"/>
    <w:rsid w:val="00BE0A90"/>
    <w:rsid w:val="00BE69EA"/>
    <w:rsid w:val="00BF2BF8"/>
    <w:rsid w:val="00C157E1"/>
    <w:rsid w:val="00C23B91"/>
    <w:rsid w:val="00C240EB"/>
    <w:rsid w:val="00C25552"/>
    <w:rsid w:val="00C379D7"/>
    <w:rsid w:val="00C53C2E"/>
    <w:rsid w:val="00C61B85"/>
    <w:rsid w:val="00C97707"/>
    <w:rsid w:val="00CA330C"/>
    <w:rsid w:val="00CD3A33"/>
    <w:rsid w:val="00CD3D97"/>
    <w:rsid w:val="00CD787B"/>
    <w:rsid w:val="00D1539A"/>
    <w:rsid w:val="00D224DA"/>
    <w:rsid w:val="00D30AA9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52C5"/>
    <w:rsid w:val="00E202DD"/>
    <w:rsid w:val="00E24259"/>
    <w:rsid w:val="00E3185C"/>
    <w:rsid w:val="00E32FB7"/>
    <w:rsid w:val="00E357D8"/>
    <w:rsid w:val="00E40192"/>
    <w:rsid w:val="00E45CCA"/>
    <w:rsid w:val="00E52CA7"/>
    <w:rsid w:val="00E57262"/>
    <w:rsid w:val="00EA4543"/>
    <w:rsid w:val="00ED0650"/>
    <w:rsid w:val="00EF03EF"/>
    <w:rsid w:val="00EF4EBF"/>
    <w:rsid w:val="00F03AEA"/>
    <w:rsid w:val="00F24E34"/>
    <w:rsid w:val="00F25513"/>
    <w:rsid w:val="00F415E5"/>
    <w:rsid w:val="00F46239"/>
    <w:rsid w:val="00F566AE"/>
    <w:rsid w:val="00F61A83"/>
    <w:rsid w:val="00F72DC6"/>
    <w:rsid w:val="00F92788"/>
    <w:rsid w:val="00F95CAD"/>
    <w:rsid w:val="00FA08DE"/>
    <w:rsid w:val="00FB19EC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A06A6F-8DCF-4B5D-ABF8-08E9AD7B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2B8C"/>
    <w:pPr>
      <w:jc w:val="both"/>
    </w:p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E52CA7"/>
    <w:pPr>
      <w:numPr>
        <w:numId w:val="11"/>
      </w:numPr>
      <w:spacing w:after="0"/>
      <w:contextualSpacing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3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  <w:style w:type="character" w:styleId="ae">
    <w:name w:val="FollowedHyperlink"/>
    <w:basedOn w:val="a1"/>
    <w:uiPriority w:val="99"/>
    <w:semiHidden/>
    <w:unhideWhenUsed/>
    <w:rsid w:val="00451ECA"/>
    <w:rPr>
      <w:color w:val="800080" w:themeColor="followedHyperlink"/>
      <w:u w:val="single"/>
    </w:rPr>
  </w:style>
  <w:style w:type="table" w:styleId="4-3">
    <w:name w:val="Grid Table 4 Accent 3"/>
    <w:basedOn w:val="a2"/>
    <w:uiPriority w:val="49"/>
    <w:rsid w:val="00BB6A2E"/>
    <w:pPr>
      <w:spacing w:after="0" w:line="240" w:lineRule="auto"/>
    </w:pPr>
    <w:rPr>
      <w:sz w:val="22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f">
    <w:name w:val="Normal (Web)"/>
    <w:basedOn w:val="a0"/>
    <w:uiPriority w:val="99"/>
    <w:unhideWhenUsed/>
    <w:rsid w:val="0071199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ng.kps.ku.ac.th/dblibv2/fileupload/project_IdDoc210_IdPro59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pe.eng.kps.ku.ac.th/courseware/pluginfile.php/7576/mod_resource/content/0/%E0%B8%A3%E0%B8%B0%E0%B8%9A%E0%B8%9A%E0%B8%A2%E0%B8%B7%E0%B8%A1%E0%B8%AD%E0%B8%B8%E0%B8%9B%E0%B8%81%E0%B8%A3%E0%B8%93%E0%B9%8C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3E7CAFFE8497F9C05241E52B81FC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C2DBEB7-739D-495D-BBDE-017351ABB5C2}"/>
      </w:docPartPr>
      <w:docPartBody>
        <w:p w:rsidR="00964298" w:rsidRDefault="00964298">
          <w:pPr>
            <w:pStyle w:val="F8A3E7CAFFE8497F9C05241E52B81FC8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0149E90CACA2472AAFF93BD7732F58A3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99EB15A-E91E-4BAB-923F-05B987FAAC7E}"/>
      </w:docPartPr>
      <w:docPartBody>
        <w:p w:rsidR="00964298" w:rsidRDefault="00964298">
          <w:pPr>
            <w:pStyle w:val="0149E90CACA2472AAFF93BD7732F58A3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5EDF0F6D1C314ABABC7F37CE0F34CA5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84AB928-8AAB-4BC2-A610-E894B79FF146}"/>
      </w:docPartPr>
      <w:docPartBody>
        <w:p w:rsidR="00964298" w:rsidRDefault="00964298">
          <w:pPr>
            <w:pStyle w:val="5EDF0F6D1C314ABABC7F37CE0F34CA5B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405ED4403C23407CA6FB2FED6DBEFD7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D79ED50-3FEC-4D67-AA09-CD0E81346004}"/>
      </w:docPartPr>
      <w:docPartBody>
        <w:p w:rsidR="00964298" w:rsidRDefault="00964298">
          <w:pPr>
            <w:pStyle w:val="405ED4403C23407CA6FB2FED6DBEFD78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AC9E366737CE47CCBC95D9B7B570060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8685C45-959D-4113-A9DF-6C94E9D69C11}"/>
      </w:docPartPr>
      <w:docPartBody>
        <w:p w:rsidR="00964298" w:rsidRDefault="00964298">
          <w:pPr>
            <w:pStyle w:val="AC9E366737CE47CCBC95D9B7B570060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C2494737AE664CBE9C2096622E7C31B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765FDB-1C9A-4752-9823-962A88EDA2AA}"/>
      </w:docPartPr>
      <w:docPartBody>
        <w:p w:rsidR="00964298" w:rsidRDefault="00964298">
          <w:pPr>
            <w:pStyle w:val="C2494737AE664CBE9C2096622E7C31B1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a3"/>
            </w:rPr>
            <w:t xml:space="preserve">block diagram </w:t>
          </w:r>
          <w:r>
            <w:rPr>
              <w:rStyle w:val="a3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5D0D2B5209104D038C69E1B6776F0AD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F9A0AC68-7ED6-4CA6-9008-FDC12B60B806}"/>
      </w:docPartPr>
      <w:docPartBody>
        <w:p w:rsidR="00964298" w:rsidRDefault="00964298">
          <w:pPr>
            <w:pStyle w:val="5D0D2B5209104D038C69E1B6776F0AD8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F12EF698AE644C3A86BFDEFB1CF864F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590461A-EC22-4779-979E-9BB1D14A7F71}"/>
      </w:docPartPr>
      <w:docPartBody>
        <w:p w:rsidR="00964298" w:rsidRDefault="00964298">
          <w:pPr>
            <w:pStyle w:val="F12EF698AE644C3A86BFDEFB1CF864FA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DD06ECC0FCE44D8BAF73B6CDBCDF2DF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9076FC4-B736-44CA-B297-BFD5E0F74AAF}"/>
      </w:docPartPr>
      <w:docPartBody>
        <w:p w:rsidR="00964298" w:rsidRDefault="00964298">
          <w:pPr>
            <w:pStyle w:val="DD06ECC0FCE44D8BAF73B6CDBCDF2DF9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</w:rPr>
            <w:t>.</w:t>
          </w:r>
        </w:p>
      </w:docPartBody>
    </w:docPart>
    <w:docPart>
      <w:docPartPr>
        <w:name w:val="8DF720276D4D4154B8E18DE4F413529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D544F94-1851-4C63-A76D-0D0580F32CE1}"/>
      </w:docPartPr>
      <w:docPartBody>
        <w:p w:rsidR="00964298" w:rsidRDefault="00964298">
          <w:pPr>
            <w:pStyle w:val="8DF720276D4D4154B8E18DE4F4135292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715985CF7F494E9DBB7617C16D99633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F8021DE-5D82-46B4-8BAC-C602D86103F5}"/>
      </w:docPartPr>
      <w:docPartBody>
        <w:p w:rsidR="00964298" w:rsidRDefault="00964298">
          <w:pPr>
            <w:pStyle w:val="715985CF7F494E9DBB7617C16D99633C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98"/>
    <w:rsid w:val="009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A3E7CAFFE8497F9C05241E52B81FC8">
    <w:name w:val="F8A3E7CAFFE8497F9C05241E52B81FC8"/>
  </w:style>
  <w:style w:type="paragraph" w:customStyle="1" w:styleId="0149E90CACA2472AAFF93BD7732F58A3">
    <w:name w:val="0149E90CACA2472AAFF93BD7732F58A3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DF0F6D1C314ABABC7F37CE0F34CA5B">
    <w:name w:val="5EDF0F6D1C314ABABC7F37CE0F34CA5B"/>
  </w:style>
  <w:style w:type="paragraph" w:customStyle="1" w:styleId="F96EC35597D84CA18C48734E85BA607E">
    <w:name w:val="F96EC35597D84CA18C48734E85BA607E"/>
  </w:style>
  <w:style w:type="paragraph" w:customStyle="1" w:styleId="405ED4403C23407CA6FB2FED6DBEFD78">
    <w:name w:val="405ED4403C23407CA6FB2FED6DBEFD78"/>
  </w:style>
  <w:style w:type="paragraph" w:customStyle="1" w:styleId="AC9E366737CE47CCBC95D9B7B570060A">
    <w:name w:val="AC9E366737CE47CCBC95D9B7B570060A"/>
  </w:style>
  <w:style w:type="paragraph" w:customStyle="1" w:styleId="C2494737AE664CBE9C2096622E7C31B1">
    <w:name w:val="C2494737AE664CBE9C2096622E7C31B1"/>
  </w:style>
  <w:style w:type="paragraph" w:customStyle="1" w:styleId="5D0D2B5209104D038C69E1B6776F0AD8">
    <w:name w:val="5D0D2B5209104D038C69E1B6776F0AD8"/>
  </w:style>
  <w:style w:type="paragraph" w:customStyle="1" w:styleId="F12EF698AE644C3A86BFDEFB1CF864FA">
    <w:name w:val="F12EF698AE644C3A86BFDEFB1CF864FA"/>
  </w:style>
  <w:style w:type="paragraph" w:customStyle="1" w:styleId="DD06ECC0FCE44D8BAF73B6CDBCDF2DF9">
    <w:name w:val="DD06ECC0FCE44D8BAF73B6CDBCDF2DF9"/>
  </w:style>
  <w:style w:type="paragraph" w:customStyle="1" w:styleId="8DF720276D4D4154B8E18DE4F4135292">
    <w:name w:val="8DF720276D4D4154B8E18DE4F4135292"/>
  </w:style>
  <w:style w:type="paragraph" w:customStyle="1" w:styleId="715985CF7F494E9DBB7617C16D99633C">
    <w:name w:val="715985CF7F494E9DBB7617C16D99633C"/>
  </w:style>
  <w:style w:type="paragraph" w:customStyle="1" w:styleId="594FE655646641C9BF966C29CA51ECE5">
    <w:name w:val="594FE655646641C9BF966C29CA51ECE5"/>
  </w:style>
  <w:style w:type="paragraph" w:customStyle="1" w:styleId="56868BFB3F1F44E9B8F17EF69F24F9A4">
    <w:name w:val="56868BFB3F1F44E9B8F17EF69F24F9A4"/>
  </w:style>
  <w:style w:type="paragraph" w:customStyle="1" w:styleId="8BDE2B4DE59A46EF9594C49909EEBF0D">
    <w:name w:val="8BDE2B4DE59A46EF9594C49909EEBF0D"/>
    <w:rsid w:val="00964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7F8D-3B51-4792-AC82-A36088FF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355</TotalTime>
  <Pages>14</Pages>
  <Words>1946</Words>
  <Characters>11096</Characters>
  <Application>Microsoft Office Word</Application>
  <DocSecurity>0</DocSecurity>
  <Lines>92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ธีรนันท์ มีชูสาร</cp:lastModifiedBy>
  <cp:revision>35</cp:revision>
  <cp:lastPrinted>2020-02-10T14:41:00Z</cp:lastPrinted>
  <dcterms:created xsi:type="dcterms:W3CDTF">2020-02-10T14:21:00Z</dcterms:created>
  <dcterms:modified xsi:type="dcterms:W3CDTF">2020-02-10T20:28:00Z</dcterms:modified>
</cp:coreProperties>
</file>